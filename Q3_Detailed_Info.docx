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570" w:rsidRDefault="00DC0570" w:rsidP="002A2178">
      <w:pPr>
        <w:rPr>
          <w:rFonts w:ascii="Arial" w:hAnsi="Arial" w:cs="Arial"/>
        </w:rPr>
      </w:pPr>
      <w:r w:rsidRPr="005F5AE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5E01A446" wp14:editId="00080B0B">
                <wp:simplePos x="0" y="0"/>
                <wp:positionH relativeFrom="page">
                  <wp:align>left</wp:align>
                </wp:positionH>
                <wp:positionV relativeFrom="paragraph">
                  <wp:posOffset>-619125</wp:posOffset>
                </wp:positionV>
                <wp:extent cx="7762875" cy="16954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1695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614E" w:rsidRPr="00040515" w:rsidRDefault="00CA614E" w:rsidP="0004051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04051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QUESTION</w:t>
                            </w:r>
                          </w:p>
                          <w:p w:rsidR="0054725F" w:rsidRPr="00A912B1" w:rsidRDefault="0054725F" w:rsidP="0054725F">
                            <w:pPr>
                              <w:spacing w:line="276" w:lineRule="auto"/>
                              <w:ind w:left="720"/>
                              <w:rPr>
                                <w:rFonts w:ascii="Calibri" w:eastAsia="Times New Roman" w:hAnsi="Calibri" w:cs="Calibri"/>
                                <w:b/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A912B1">
                              <w:rPr>
                                <w:rFonts w:ascii="Calibri" w:eastAsia="Times New Roman" w:hAnsi="Calibri" w:cs="Calibri"/>
                                <w:color w:val="FF0000"/>
                                <w:sz w:val="26"/>
                                <w:szCs w:val="26"/>
                              </w:rPr>
                              <w:t>[AMBITIOUS]</w:t>
                            </w:r>
                          </w:p>
                          <w:p w:rsidR="00CA614E" w:rsidRPr="0054725F" w:rsidRDefault="0054725F" w:rsidP="0054725F">
                            <w:pPr>
                              <w:ind w:left="720"/>
                              <w:jc w:val="both"/>
                              <w:rPr>
                                <w:rFonts w:ascii="Calibri" w:eastAsia="Times New Roman" w:hAnsi="Calibri" w:cs="Calibri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54725F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Design an Architecture and a proof of concept development which can be used for searching the resume bank (repository can be file system, database </w:t>
                            </w:r>
                            <w:r w:rsidR="00785A77" w:rsidRPr="0054725F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6"/>
                                <w:szCs w:val="26"/>
                              </w:rPr>
                              <w:t>etc.</w:t>
                            </w:r>
                            <w:r w:rsidRPr="0054725F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26"/>
                                <w:szCs w:val="26"/>
                              </w:rPr>
                              <w:t>) where based on the keywords given resumes can be picked with top to bottom relevancy or occurrence.  Solution can also include any open source algorithm or framework. When there is a Job Description comes and a set of keyword entered the system shall go and check the prediction on how many resume matches we have in the resume bank.</w:t>
                            </w:r>
                          </w:p>
                          <w:p w:rsidR="00CA614E" w:rsidRPr="009730CE" w:rsidRDefault="00CA614E" w:rsidP="009730CE">
                            <w:pPr>
                              <w:ind w:left="360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1A446" id="Rectangle 14" o:spid="_x0000_s1026" style="position:absolute;margin-left:0;margin-top:-48.75pt;width:611.25pt;height:133.5pt;z-index:2516362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" fillcolor="#cf9 [3209]" strokecolor="#65cb00 [1609]" strokeweight="2pt">
                <v:textbox>
                  <w:txbxContent>
                    <w:p w:rsidR="00CA614E" w:rsidRPr="00040515" w:rsidRDefault="00CA614E" w:rsidP="00040515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" w:hAnsi="Arial" w:cs="Arial"/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 w:rsidRPr="00040515">
                        <w:rPr>
                          <w:rFonts w:ascii="Arial" w:hAnsi="Arial" w:cs="Arial"/>
                          <w:b/>
                          <w:color w:val="000000" w:themeColor="text1"/>
                          <w:sz w:val="40"/>
                          <w:szCs w:val="40"/>
                        </w:rPr>
                        <w:t>QUESTION</w:t>
                      </w:r>
                    </w:p>
                    <w:p w:rsidR="0054725F" w:rsidRPr="00A912B1" w:rsidRDefault="0054725F" w:rsidP="0054725F">
                      <w:pPr>
                        <w:spacing w:line="276" w:lineRule="auto"/>
                        <w:ind w:left="720"/>
                        <w:rPr>
                          <w:rFonts w:ascii="Calibri" w:eastAsia="Times New Roman" w:hAnsi="Calibri" w:cs="Calibri"/>
                          <w:b/>
                          <w:color w:val="FF0000"/>
                          <w:sz w:val="26"/>
                          <w:szCs w:val="26"/>
                        </w:rPr>
                      </w:pPr>
                      <w:r w:rsidRPr="00A912B1">
                        <w:rPr>
                          <w:rFonts w:ascii="Calibri" w:eastAsia="Times New Roman" w:hAnsi="Calibri" w:cs="Calibri"/>
                          <w:color w:val="FF0000"/>
                          <w:sz w:val="26"/>
                          <w:szCs w:val="26"/>
                        </w:rPr>
                        <w:t>[AMBITIOUS]</w:t>
                      </w:r>
                    </w:p>
                    <w:p w:rsidR="00CA614E" w:rsidRPr="0054725F" w:rsidRDefault="0054725F" w:rsidP="0054725F">
                      <w:pPr>
                        <w:ind w:left="720"/>
                        <w:jc w:val="both"/>
                        <w:rPr>
                          <w:rFonts w:ascii="Calibri" w:eastAsia="Times New Roman" w:hAnsi="Calibri" w:cs="Calibri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  <w:r w:rsidRPr="0054725F">
                        <w:rPr>
                          <w:rFonts w:ascii="Calibri" w:eastAsia="Times New Roman" w:hAnsi="Calibri" w:cs="Calibri"/>
                          <w:color w:val="000000" w:themeColor="text1"/>
                          <w:sz w:val="26"/>
                          <w:szCs w:val="26"/>
                        </w:rPr>
                        <w:t xml:space="preserve">Design an Architecture and a proof of concept development which can be used for searching the resume bank (repository can be file system, database </w:t>
                      </w:r>
                      <w:r w:rsidR="00785A77" w:rsidRPr="0054725F">
                        <w:rPr>
                          <w:rFonts w:ascii="Calibri" w:eastAsia="Times New Roman" w:hAnsi="Calibri" w:cs="Calibri"/>
                          <w:color w:val="000000" w:themeColor="text1"/>
                          <w:sz w:val="26"/>
                          <w:szCs w:val="26"/>
                        </w:rPr>
                        <w:t>etc.</w:t>
                      </w:r>
                      <w:r w:rsidRPr="0054725F">
                        <w:rPr>
                          <w:rFonts w:ascii="Calibri" w:eastAsia="Times New Roman" w:hAnsi="Calibri" w:cs="Calibri"/>
                          <w:color w:val="000000" w:themeColor="text1"/>
                          <w:sz w:val="26"/>
                          <w:szCs w:val="26"/>
                        </w:rPr>
                        <w:t>) where based on the keywords given resumes can be picked with top to bottom relevancy or occurrence.  Solution can also include any open source algorithm or framework. When there is a Job Description comes and a set of keyword entered the system shall go and check the prediction on how many resume matches we have in the resume bank.</w:t>
                      </w:r>
                    </w:p>
                    <w:p w:rsidR="00CA614E" w:rsidRPr="009730CE" w:rsidRDefault="00CA614E" w:rsidP="009730CE">
                      <w:pPr>
                        <w:ind w:left="360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DC0570" w:rsidRDefault="00DC0570" w:rsidP="002A2178">
      <w:pPr>
        <w:rPr>
          <w:rFonts w:ascii="Arial" w:hAnsi="Arial" w:cs="Arial"/>
        </w:rPr>
      </w:pPr>
    </w:p>
    <w:p w:rsidR="009730CE" w:rsidRDefault="009730CE" w:rsidP="002A2178">
      <w:pPr>
        <w:spacing w:line="257" w:lineRule="auto"/>
        <w:rPr>
          <w:rFonts w:ascii="Arial" w:eastAsia="Calibri" w:hAnsi="Arial" w:cs="Arial"/>
          <w:b/>
          <w:i/>
          <w:u w:val="single"/>
          <w:lang w:val="en-IN"/>
        </w:rPr>
      </w:pPr>
    </w:p>
    <w:p w:rsidR="009730CE" w:rsidRDefault="009730CE" w:rsidP="002A2178">
      <w:pPr>
        <w:spacing w:line="257" w:lineRule="auto"/>
        <w:rPr>
          <w:rFonts w:ascii="Arial" w:eastAsia="Calibri" w:hAnsi="Arial" w:cs="Arial"/>
          <w:b/>
          <w:i/>
          <w:u w:val="single"/>
          <w:lang w:val="en-IN"/>
        </w:rPr>
      </w:pPr>
    </w:p>
    <w:p w:rsidR="00FE5D89" w:rsidRDefault="00FE5D89" w:rsidP="002A2178">
      <w:pPr>
        <w:spacing w:line="257" w:lineRule="auto"/>
        <w:rPr>
          <w:rFonts w:ascii="Arial" w:eastAsia="Calibri" w:hAnsi="Arial" w:cs="Arial"/>
          <w:b/>
          <w:u w:val="single"/>
          <w:lang w:val="en-IN"/>
        </w:rPr>
      </w:pPr>
    </w:p>
    <w:p w:rsidR="0054725F" w:rsidRDefault="0054725F" w:rsidP="001E4EC8">
      <w:pPr>
        <w:spacing w:after="160" w:line="257" w:lineRule="auto"/>
        <w:rPr>
          <w:rFonts w:ascii="Arial" w:hAnsi="Arial" w:cs="Arial"/>
          <w:b/>
          <w:bCs/>
          <w:iCs/>
          <w:u w:val="single"/>
        </w:rPr>
      </w:pPr>
    </w:p>
    <w:p w:rsidR="001E4EC8" w:rsidRPr="001E4EC8" w:rsidRDefault="001E4EC8" w:rsidP="001E4EC8">
      <w:pPr>
        <w:spacing w:after="160" w:line="257" w:lineRule="auto"/>
        <w:rPr>
          <w:rFonts w:ascii="Arial" w:hAnsi="Arial" w:cs="Arial"/>
          <w:lang w:val="en-IN"/>
        </w:rPr>
      </w:pPr>
      <w:r w:rsidRPr="001E4EC8">
        <w:rPr>
          <w:rFonts w:ascii="Arial" w:hAnsi="Arial" w:cs="Arial"/>
          <w:b/>
          <w:bCs/>
          <w:iCs/>
          <w:u w:val="single"/>
        </w:rPr>
        <w:t>Source Code GIT Repository:</w:t>
      </w:r>
    </w:p>
    <w:p w:rsidR="001E4EC8" w:rsidRPr="001E4EC8" w:rsidRDefault="001E4EC8" w:rsidP="001E4EC8">
      <w:pPr>
        <w:spacing w:after="160" w:line="257" w:lineRule="auto"/>
        <w:rPr>
          <w:rFonts w:ascii="Arial" w:hAnsi="Arial" w:cs="Arial"/>
          <w:lang w:val="en-IN"/>
        </w:rPr>
      </w:pPr>
      <w:r w:rsidRPr="001E4EC8">
        <w:rPr>
          <w:rFonts w:ascii="Arial" w:hAnsi="Arial" w:cs="Arial"/>
          <w:b/>
          <w:bCs/>
        </w:rPr>
        <w:t xml:space="preserve">Web Browser Link: </w:t>
      </w:r>
    </w:p>
    <w:p w:rsidR="00B52CEB" w:rsidRPr="00B52CEB" w:rsidRDefault="00B52CEB" w:rsidP="001E4EC8">
      <w:pPr>
        <w:spacing w:after="160" w:line="257" w:lineRule="auto"/>
        <w:rPr>
          <w:rFonts w:ascii="Arial" w:hAnsi="Arial" w:cs="Arial"/>
          <w:b/>
        </w:rPr>
      </w:pPr>
      <w:hyperlink r:id="rId8" w:history="1">
        <w:r w:rsidRPr="00B52CEB">
          <w:rPr>
            <w:rStyle w:val="Hyperlink"/>
            <w:rFonts w:ascii="Arial" w:hAnsi="Arial" w:cs="Arial"/>
            <w:b/>
          </w:rPr>
          <w:t>https://github.com/Ajay-Kumar-Aspiring-Minds-Round-2/ResumeRanker</w:t>
        </w:r>
      </w:hyperlink>
    </w:p>
    <w:p w:rsidR="001E4EC8" w:rsidRPr="001E4EC8" w:rsidRDefault="001E4EC8" w:rsidP="001E4EC8">
      <w:pPr>
        <w:spacing w:after="160" w:line="257" w:lineRule="auto"/>
        <w:rPr>
          <w:rFonts w:ascii="Arial" w:hAnsi="Arial" w:cs="Arial"/>
          <w:lang w:val="en-IN"/>
        </w:rPr>
      </w:pPr>
      <w:r w:rsidRPr="001E4EC8">
        <w:rPr>
          <w:rFonts w:ascii="Arial" w:hAnsi="Arial" w:cs="Arial"/>
          <w:b/>
          <w:bCs/>
        </w:rPr>
        <w:t> </w:t>
      </w:r>
    </w:p>
    <w:p w:rsidR="001E4EC8" w:rsidRPr="001E4EC8" w:rsidRDefault="001E4EC8" w:rsidP="001E4EC8">
      <w:pPr>
        <w:spacing w:after="160" w:line="257" w:lineRule="auto"/>
        <w:rPr>
          <w:rFonts w:ascii="Arial" w:hAnsi="Arial" w:cs="Arial"/>
          <w:lang w:val="en-IN"/>
        </w:rPr>
      </w:pPr>
      <w:r w:rsidRPr="001E4EC8">
        <w:rPr>
          <w:rFonts w:ascii="Arial" w:hAnsi="Arial" w:cs="Arial"/>
          <w:b/>
          <w:bCs/>
        </w:rPr>
        <w:t xml:space="preserve">GIT Clone Link: </w:t>
      </w:r>
    </w:p>
    <w:p w:rsidR="001E4EC8" w:rsidRPr="00B52CEB" w:rsidRDefault="00B52CEB" w:rsidP="001E4EC8">
      <w:pPr>
        <w:spacing w:after="160" w:line="257" w:lineRule="auto"/>
        <w:rPr>
          <w:rFonts w:ascii="Arial" w:hAnsi="Arial" w:cs="Arial"/>
          <w:b/>
        </w:rPr>
      </w:pPr>
      <w:hyperlink r:id="rId9" w:history="1">
        <w:r w:rsidRPr="00B52CEB">
          <w:rPr>
            <w:rStyle w:val="Hyperlink"/>
            <w:rFonts w:ascii="Arial" w:hAnsi="Arial" w:cs="Arial"/>
            <w:b/>
          </w:rPr>
          <w:t>https://github.com/Ajay-Kumar-Aspiring-Minds-Round-2/ResumeRanker.git</w:t>
        </w:r>
      </w:hyperlink>
    </w:p>
    <w:p w:rsidR="001E4EC8" w:rsidRDefault="001E4EC8" w:rsidP="001E4EC8">
      <w:pPr>
        <w:spacing w:after="160" w:line="257" w:lineRule="auto"/>
        <w:rPr>
          <w:rFonts w:ascii="Arial" w:hAnsi="Arial" w:cs="Arial"/>
        </w:rPr>
      </w:pPr>
      <w:bookmarkStart w:id="0" w:name="_GoBack"/>
      <w:bookmarkEnd w:id="0"/>
    </w:p>
    <w:p w:rsidR="00791CF1" w:rsidRDefault="000A3607" w:rsidP="00BC2C68">
      <w:pPr>
        <w:spacing w:after="160" w:line="257" w:lineRule="auto"/>
        <w:rPr>
          <w:rFonts w:ascii="Arial" w:eastAsia="Calibri" w:hAnsi="Arial" w:cs="Arial"/>
          <w:b/>
          <w:u w:val="single"/>
          <w:lang w:val="en-IN"/>
        </w:rPr>
      </w:pPr>
      <w:r>
        <w:rPr>
          <w:rFonts w:ascii="Arial" w:eastAsia="Calibri" w:hAnsi="Arial" w:cs="Arial"/>
          <w:b/>
          <w:u w:val="single"/>
          <w:lang w:val="en-IN"/>
        </w:rPr>
        <w:t xml:space="preserve">Java </w:t>
      </w:r>
      <w:r w:rsidR="0097183E">
        <w:rPr>
          <w:rFonts w:ascii="Arial" w:eastAsia="Calibri" w:hAnsi="Arial" w:cs="Arial"/>
          <w:b/>
          <w:u w:val="single"/>
          <w:lang w:val="en-IN"/>
        </w:rPr>
        <w:t>API/</w:t>
      </w:r>
      <w:r w:rsidR="005F566A">
        <w:rPr>
          <w:rFonts w:ascii="Arial" w:eastAsia="Calibri" w:hAnsi="Arial" w:cs="Arial"/>
          <w:b/>
          <w:u w:val="single"/>
          <w:lang w:val="en-IN"/>
        </w:rPr>
        <w:t>Libraries</w:t>
      </w:r>
      <w:r w:rsidR="00791CF1" w:rsidRPr="0016342F">
        <w:rPr>
          <w:rFonts w:ascii="Arial" w:eastAsia="Calibri" w:hAnsi="Arial" w:cs="Arial"/>
          <w:b/>
          <w:u w:val="single"/>
          <w:lang w:val="en-IN"/>
        </w:rPr>
        <w:t>:</w:t>
      </w:r>
    </w:p>
    <w:p w:rsidR="00791CF1" w:rsidRDefault="00791CF1" w:rsidP="00BC2C68">
      <w:pPr>
        <w:spacing w:after="160" w:line="257" w:lineRule="auto"/>
        <w:rPr>
          <w:rFonts w:ascii="Arial" w:eastAsia="Calibri" w:hAnsi="Arial" w:cs="Arial"/>
          <w:b/>
          <w:u w:val="single"/>
          <w:lang w:val="en-IN"/>
        </w:rPr>
      </w:pPr>
    </w:p>
    <w:p w:rsidR="001E71C0" w:rsidRDefault="001E71C0" w:rsidP="00BC2C68">
      <w:pPr>
        <w:spacing w:after="160" w:line="257" w:lineRule="auto"/>
        <w:rPr>
          <w:rFonts w:ascii="Arial" w:eastAsia="Calibri" w:hAnsi="Arial" w:cs="Arial"/>
          <w:b/>
          <w:lang w:val="en-IN"/>
        </w:rPr>
      </w:pPr>
      <w:r w:rsidRPr="001E71C0">
        <w:rPr>
          <w:rFonts w:ascii="Arial" w:eastAsia="Calibri" w:hAnsi="Arial" w:cs="Arial"/>
          <w:b/>
          <w:lang w:val="en-IN"/>
        </w:rPr>
        <w:t xml:space="preserve">   </w:t>
      </w:r>
      <w:r w:rsidR="000C6787">
        <w:rPr>
          <w:noProof/>
          <w:lang w:val="en-IN" w:eastAsia="en-IN"/>
        </w:rPr>
        <w:drawing>
          <wp:inline distT="0" distB="0" distL="0" distR="0">
            <wp:extent cx="2238375" cy="523833"/>
            <wp:effectExtent l="0" t="0" r="0" b="0"/>
            <wp:docPr id="45" name="Picture 45" descr="Luce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ucene 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242" cy="55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7AEB">
        <w:rPr>
          <w:rFonts w:ascii="Arial" w:eastAsia="Calibri" w:hAnsi="Arial" w:cs="Arial"/>
          <w:b/>
          <w:lang w:val="en-IN"/>
        </w:rPr>
        <w:t xml:space="preserve">      </w:t>
      </w:r>
      <w:r w:rsidR="000C6787">
        <w:rPr>
          <w:rFonts w:ascii="Arial" w:eastAsia="Calibri" w:hAnsi="Arial" w:cs="Arial"/>
          <w:b/>
          <w:lang w:val="en-IN"/>
        </w:rPr>
        <w:t xml:space="preserve">    </w:t>
      </w:r>
      <w:r w:rsidR="00327AEB">
        <w:rPr>
          <w:noProof/>
          <w:lang w:val="en-IN" w:eastAsia="en-IN"/>
        </w:rPr>
        <w:drawing>
          <wp:inline distT="0" distB="0" distL="0" distR="0">
            <wp:extent cx="1943100" cy="558591"/>
            <wp:effectExtent l="0" t="0" r="0" b="0"/>
            <wp:docPr id="46" name="Picture 46" descr="Apache P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ache POI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985" cy="576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EB1" w:rsidRPr="00BC4E15" w:rsidRDefault="00BC4E15" w:rsidP="00BC2C68">
      <w:pPr>
        <w:spacing w:after="160" w:line="257" w:lineRule="auto"/>
        <w:rPr>
          <w:rFonts w:ascii="Arial" w:eastAsia="Calibri" w:hAnsi="Arial" w:cs="Arial"/>
          <w:lang w:val="en-IN"/>
        </w:rPr>
      </w:pPr>
      <w:r>
        <w:rPr>
          <w:rFonts w:ascii="Arial" w:eastAsia="Calibri" w:hAnsi="Arial" w:cs="Arial"/>
          <w:lang w:val="en-IN"/>
        </w:rPr>
        <w:t xml:space="preserve"> </w:t>
      </w:r>
    </w:p>
    <w:p w:rsidR="00791CF1" w:rsidRDefault="00292EB1" w:rsidP="00BC2C68">
      <w:pPr>
        <w:spacing w:after="160" w:line="257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Key Features of </w:t>
      </w:r>
      <w:r w:rsidR="00424B0A">
        <w:rPr>
          <w:rFonts w:ascii="Arial" w:hAnsi="Arial" w:cs="Arial"/>
        </w:rPr>
        <w:t>Resume Ranker</w:t>
      </w:r>
      <w:r>
        <w:rPr>
          <w:rFonts w:ascii="Arial" w:hAnsi="Arial" w:cs="Arial"/>
        </w:rPr>
        <w:t xml:space="preserve"> </w:t>
      </w:r>
    </w:p>
    <w:p w:rsidR="00292EB1" w:rsidRDefault="00BC4E15" w:rsidP="00BC2C68">
      <w:pPr>
        <w:spacing w:after="160" w:line="257" w:lineRule="auto"/>
        <w:rPr>
          <w:rFonts w:ascii="Arial" w:hAnsi="Arial" w:cs="Arial"/>
        </w:rPr>
      </w:pPr>
      <w:r w:rsidRPr="007577E1">
        <w:rPr>
          <w:rFonts w:ascii="Arial" w:hAnsi="Arial" w:cs="Arial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507DEB" wp14:editId="6DFB6E25">
                <wp:simplePos x="0" y="0"/>
                <wp:positionH relativeFrom="column">
                  <wp:posOffset>4391025</wp:posOffset>
                </wp:positionH>
                <wp:positionV relativeFrom="page">
                  <wp:posOffset>5905500</wp:posOffset>
                </wp:positionV>
                <wp:extent cx="1533525" cy="381000"/>
                <wp:effectExtent l="57150" t="19050" r="85725" b="114300"/>
                <wp:wrapNone/>
                <wp:docPr id="7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726" w:rsidRPr="00641726" w:rsidRDefault="00465124" w:rsidP="0064172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Resume Searcher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07DEB" id="Rectangle 33" o:spid="_x0000_s1027" style="position:absolute;margin-left:345.75pt;margin-top:465pt;width:120.75pt;height:3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" fillcolor="white [3212]" strokecolor="black [3213]" strokeweight=".25pt">
                <v:shadow on="t" color="black" opacity="26214f" origin=",-.5" offset="0,3pt"/>
                <v:textbox>
                  <w:txbxContent>
                    <w:p w:rsidR="00641726" w:rsidRPr="00641726" w:rsidRDefault="00465124" w:rsidP="0064172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Resume Searcher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Pr="00292EB1">
        <w:rPr>
          <w:rFonts w:ascii="Arial" w:hAnsi="Arial" w:cs="Arial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1F256C" wp14:editId="48EB98F2">
                <wp:simplePos x="0" y="0"/>
                <wp:positionH relativeFrom="column">
                  <wp:posOffset>190500</wp:posOffset>
                </wp:positionH>
                <wp:positionV relativeFrom="page">
                  <wp:posOffset>5886450</wp:posOffset>
                </wp:positionV>
                <wp:extent cx="1533525" cy="381000"/>
                <wp:effectExtent l="57150" t="19050" r="85725" b="114300"/>
                <wp:wrapNone/>
                <wp:docPr id="34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726" w:rsidRPr="00641726" w:rsidRDefault="00465124" w:rsidP="0064172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Convert Doc to Text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F256C" id="_x0000_s1028" style="position:absolute;margin-left:15pt;margin-top:463.5pt;width:120.75pt;height:3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" fillcolor="white [3212]" strokecolor="black [3213]" strokeweight=".25pt">
                <v:shadow on="t" color="black" opacity="26214f" origin=",-.5" offset="0,3pt"/>
                <v:textbox>
                  <w:txbxContent>
                    <w:p w:rsidR="00641726" w:rsidRPr="00641726" w:rsidRDefault="00465124" w:rsidP="0064172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Convert Doc to Text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Pr="007577E1">
        <w:rPr>
          <w:rFonts w:ascii="Arial" w:hAnsi="Arial" w:cs="Arial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D2601F" wp14:editId="77BE6B16">
                <wp:simplePos x="0" y="0"/>
                <wp:positionH relativeFrom="column">
                  <wp:posOffset>2266950</wp:posOffset>
                </wp:positionH>
                <wp:positionV relativeFrom="page">
                  <wp:posOffset>5905500</wp:posOffset>
                </wp:positionV>
                <wp:extent cx="1533525" cy="381000"/>
                <wp:effectExtent l="57150" t="19050" r="85725" b="114300"/>
                <wp:wrapNone/>
                <wp:docPr id="4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726" w:rsidRPr="00641726" w:rsidRDefault="00465124" w:rsidP="0064172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Resume Indexer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2601F" id="_x0000_s1029" style="position:absolute;margin-left:178.5pt;margin-top:465pt;width:120.75pt;height:3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" fillcolor="white [3212]" strokecolor="black [3213]" strokeweight=".25pt">
                <v:shadow on="t" color="black" opacity="26214f" origin=",-.5" offset="0,3pt"/>
                <v:textbox>
                  <w:txbxContent>
                    <w:p w:rsidR="00641726" w:rsidRPr="00641726" w:rsidRDefault="00465124" w:rsidP="0064172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Resume Indexer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2C525E" w:rsidRPr="007577E1">
        <w:rPr>
          <w:rFonts w:ascii="Arial" w:hAnsi="Arial" w:cs="Arial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3BA1A2" wp14:editId="61B495F9">
                <wp:simplePos x="0" y="0"/>
                <wp:positionH relativeFrom="margin">
                  <wp:posOffset>4200525</wp:posOffset>
                </wp:positionH>
                <wp:positionV relativeFrom="paragraph">
                  <wp:posOffset>6985</wp:posOffset>
                </wp:positionV>
                <wp:extent cx="352425" cy="342900"/>
                <wp:effectExtent l="0" t="0" r="9525" b="0"/>
                <wp:wrapNone/>
                <wp:docPr id="10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429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77E1" w:rsidRDefault="00141EB8" w:rsidP="007577E1">
                            <w:pPr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3BA1A2" id="Rounded Rectangle 34" o:spid="_x0000_s1030" style="position:absolute;margin-left:330.75pt;margin-top:.55pt;width:27.75pt;height:27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" fillcolor="#5f5f5f [1608]" stroked="f" strokeweight="2pt">
                <v:textbox>
                  <w:txbxContent>
                    <w:p w:rsidR="007577E1" w:rsidRDefault="00141EB8" w:rsidP="007577E1">
                      <w:pPr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C525E" w:rsidRPr="00292EB1">
        <w:rPr>
          <w:rFonts w:ascii="Arial" w:hAnsi="Arial" w:cs="Arial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EA4E4B" wp14:editId="22CA6F1C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352425" cy="333375"/>
                <wp:effectExtent l="0" t="0" r="9525" b="9525"/>
                <wp:wrapNone/>
                <wp:docPr id="3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3337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2EB1" w:rsidRDefault="00292EB1" w:rsidP="00292EB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EA4E4B" id="_x0000_s1031" style="position:absolute;margin-left:0;margin-top:.55pt;width:27.75pt;height:26.25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" fillcolor="#5f5f5f [1608]" stroked="f" strokeweight="2pt">
                <v:textbox>
                  <w:txbxContent>
                    <w:p w:rsidR="00292EB1" w:rsidRDefault="00292EB1" w:rsidP="00292EB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  <w:sz w:val="32"/>
                          <w:szCs w:val="32"/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C525E" w:rsidRPr="007577E1">
        <w:rPr>
          <w:rFonts w:ascii="Arial" w:hAnsi="Arial" w:cs="Arial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15532C" wp14:editId="0C249C33">
                <wp:simplePos x="0" y="0"/>
                <wp:positionH relativeFrom="margin">
                  <wp:posOffset>2076450</wp:posOffset>
                </wp:positionH>
                <wp:positionV relativeFrom="paragraph">
                  <wp:posOffset>6985</wp:posOffset>
                </wp:positionV>
                <wp:extent cx="352425" cy="361950"/>
                <wp:effectExtent l="0" t="0" r="9525" b="0"/>
                <wp:wrapNone/>
                <wp:docPr id="6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77E1" w:rsidRDefault="00141EB8" w:rsidP="007577E1">
                            <w:pPr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15532C" id="_x0000_s1032" style="position:absolute;margin-left:163.5pt;margin-top:.55pt;width:27.75pt;height:28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" fillcolor="#5f5f5f [1608]" stroked="f" strokeweight="2pt">
                <v:textbox>
                  <w:txbxContent>
                    <w:p w:rsidR="007577E1" w:rsidRDefault="00141EB8" w:rsidP="007577E1">
                      <w:pPr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92EB1" w:rsidRDefault="00292EB1" w:rsidP="00BC2C68">
      <w:pPr>
        <w:spacing w:after="160" w:line="257" w:lineRule="auto"/>
        <w:rPr>
          <w:rFonts w:ascii="Arial" w:hAnsi="Arial" w:cs="Arial"/>
        </w:rPr>
      </w:pPr>
    </w:p>
    <w:p w:rsidR="00292EB1" w:rsidRDefault="00292EB1" w:rsidP="00BC2C68">
      <w:pPr>
        <w:spacing w:after="160" w:line="257" w:lineRule="auto"/>
        <w:rPr>
          <w:rFonts w:ascii="Arial" w:hAnsi="Arial" w:cs="Arial"/>
        </w:rPr>
      </w:pPr>
    </w:p>
    <w:p w:rsidR="007F6ED7" w:rsidRPr="00E7184F" w:rsidRDefault="007F6ED7" w:rsidP="007F6ED7">
      <w:pPr>
        <w:pStyle w:val="ListParagraph"/>
        <w:numPr>
          <w:ilvl w:val="0"/>
          <w:numId w:val="19"/>
        </w:numPr>
        <w:spacing w:line="360" w:lineRule="auto"/>
        <w:ind w:left="360"/>
        <w:jc w:val="both"/>
        <w:rPr>
          <w:rFonts w:ascii="Arial" w:eastAsia="Calibri" w:hAnsi="Arial" w:cs="Arial"/>
          <w:lang w:val="en-IN"/>
        </w:rPr>
      </w:pPr>
      <w:r w:rsidRPr="00875BBF">
        <w:rPr>
          <w:rFonts w:ascii="Arial" w:eastAsia="Calibri" w:hAnsi="Arial" w:cs="Arial"/>
          <w:b/>
          <w:lang w:val="en-IN"/>
        </w:rPr>
        <w:t>Resume Ranker</w:t>
      </w:r>
      <w:r w:rsidRPr="00875BBF">
        <w:rPr>
          <w:rFonts w:ascii="Arial" w:eastAsia="Calibri" w:hAnsi="Arial" w:cs="Arial"/>
          <w:lang w:val="en-IN"/>
        </w:rPr>
        <w:t xml:space="preserve"> application creates an index over all available resumes under the </w:t>
      </w:r>
      <w:proofErr w:type="spellStart"/>
      <w:r w:rsidRPr="00875BBF">
        <w:rPr>
          <w:rFonts w:ascii="Arial" w:hAnsi="Arial" w:cs="Arial"/>
          <w:b/>
        </w:rPr>
        <w:t>inputFiles</w:t>
      </w:r>
      <w:proofErr w:type="spellEnd"/>
      <w:r w:rsidRPr="00875BBF">
        <w:rPr>
          <w:rFonts w:ascii="Arial" w:hAnsi="Arial" w:cs="Arial"/>
          <w:b/>
        </w:rPr>
        <w:t xml:space="preserve"> </w:t>
      </w:r>
      <w:r w:rsidRPr="00875BBF">
        <w:rPr>
          <w:rFonts w:ascii="Arial" w:hAnsi="Arial" w:cs="Arial"/>
        </w:rPr>
        <w:t>folder</w:t>
      </w:r>
      <w:r w:rsidRPr="00875BBF">
        <w:rPr>
          <w:rFonts w:ascii="Arial" w:eastAsia="Calibri" w:hAnsi="Arial" w:cs="Arial"/>
          <w:lang w:val="en-IN"/>
        </w:rPr>
        <w:t>. It then performs query search, once a particular keyword is given. Finally, it outputs top resumes matching a given keyword.</w:t>
      </w:r>
    </w:p>
    <w:p w:rsidR="0015232E" w:rsidRDefault="007F6ED7" w:rsidP="0015232E">
      <w:pPr>
        <w:pStyle w:val="ListParagraph"/>
        <w:numPr>
          <w:ilvl w:val="0"/>
          <w:numId w:val="19"/>
        </w:numPr>
        <w:spacing w:line="360" w:lineRule="auto"/>
        <w:ind w:left="360"/>
        <w:jc w:val="both"/>
        <w:rPr>
          <w:rFonts w:ascii="Arial" w:eastAsia="Calibri" w:hAnsi="Arial" w:cs="Arial"/>
          <w:lang w:val="en-IN"/>
        </w:rPr>
      </w:pPr>
      <w:r w:rsidRPr="00875BBF">
        <w:rPr>
          <w:rFonts w:ascii="Arial" w:eastAsia="Calibri" w:hAnsi="Arial" w:cs="Arial"/>
          <w:b/>
          <w:lang w:val="en-IN"/>
        </w:rPr>
        <w:t>Resume Ranker</w:t>
      </w:r>
      <w:r w:rsidRPr="00875BBF">
        <w:rPr>
          <w:rFonts w:ascii="Arial" w:eastAsia="Calibri" w:hAnsi="Arial" w:cs="Arial"/>
          <w:lang w:val="en-IN"/>
        </w:rPr>
        <w:t xml:space="preserve"> application </w:t>
      </w:r>
      <w:r>
        <w:rPr>
          <w:rFonts w:ascii="Arial" w:eastAsia="Calibri" w:hAnsi="Arial" w:cs="Arial"/>
          <w:lang w:val="en-IN"/>
        </w:rPr>
        <w:t xml:space="preserve">uses </w:t>
      </w:r>
      <w:r w:rsidRPr="00875BBF">
        <w:rPr>
          <w:rFonts w:ascii="Arial" w:eastAsia="Calibri" w:hAnsi="Arial" w:cs="Arial"/>
          <w:lang w:val="en-IN"/>
        </w:rPr>
        <w:t xml:space="preserve">Lucene </w:t>
      </w:r>
      <w:r>
        <w:rPr>
          <w:rFonts w:ascii="Arial" w:eastAsia="Calibri" w:hAnsi="Arial" w:cs="Arial"/>
          <w:lang w:val="en-IN"/>
        </w:rPr>
        <w:t xml:space="preserve">which </w:t>
      </w:r>
      <w:r w:rsidRPr="00875BBF">
        <w:rPr>
          <w:rFonts w:ascii="Arial" w:eastAsia="Calibri" w:hAnsi="Arial" w:cs="Arial"/>
          <w:lang w:val="en-IN"/>
        </w:rPr>
        <w:t>is a full-text search library completely written in Java. It adds the content to full-text index and then allows you to perform queries on this index, returning results ranked by either the relevance to the query or sorted by an arbitrary field such as a document’s last modified date.</w:t>
      </w:r>
    </w:p>
    <w:p w:rsidR="00582D65" w:rsidRDefault="007F6ED7" w:rsidP="00582D65">
      <w:pPr>
        <w:pStyle w:val="ListParagraph"/>
        <w:numPr>
          <w:ilvl w:val="0"/>
          <w:numId w:val="19"/>
        </w:numPr>
        <w:spacing w:line="360" w:lineRule="auto"/>
        <w:ind w:left="360"/>
        <w:jc w:val="both"/>
        <w:rPr>
          <w:rFonts w:ascii="Arial" w:eastAsia="Calibri" w:hAnsi="Arial" w:cs="Arial"/>
          <w:lang w:val="en-IN"/>
        </w:rPr>
      </w:pPr>
      <w:r w:rsidRPr="0015232E">
        <w:rPr>
          <w:rFonts w:ascii="Arial" w:eastAsia="Calibri" w:hAnsi="Arial" w:cs="Arial"/>
          <w:b/>
          <w:lang w:val="en-IN"/>
        </w:rPr>
        <w:t>Lucene Core</w:t>
      </w:r>
      <w:r w:rsidRPr="0015232E">
        <w:rPr>
          <w:rFonts w:ascii="Arial" w:eastAsia="Calibri" w:hAnsi="Arial" w:cs="Arial"/>
          <w:lang w:val="en-IN"/>
        </w:rPr>
        <w:t xml:space="preserve"> is a Java library providing powerful indexing and search features.</w:t>
      </w:r>
    </w:p>
    <w:p w:rsidR="00582D65" w:rsidRPr="00582D65" w:rsidRDefault="00582D65" w:rsidP="00582D65">
      <w:pPr>
        <w:pStyle w:val="ListParagraph"/>
        <w:spacing w:line="360" w:lineRule="auto"/>
        <w:ind w:left="360"/>
        <w:jc w:val="both"/>
        <w:rPr>
          <w:rFonts w:ascii="Arial" w:eastAsia="Calibri" w:hAnsi="Arial" w:cs="Arial"/>
          <w:lang w:val="en-IN"/>
        </w:rPr>
      </w:pPr>
    </w:p>
    <w:p w:rsidR="00886D7F" w:rsidRPr="00EA2F33" w:rsidRDefault="00827347" w:rsidP="00EA2F33">
      <w:pPr>
        <w:spacing w:line="360" w:lineRule="auto"/>
        <w:jc w:val="both"/>
        <w:rPr>
          <w:rFonts w:ascii="Arial" w:eastAsia="Calibri" w:hAnsi="Arial" w:cs="Arial"/>
          <w:lang w:val="en-IN"/>
        </w:rPr>
      </w:pPr>
      <w:r w:rsidRPr="00CD0AEF">
        <w:rPr>
          <w:rFonts w:ascii="Arial" w:eastAsia="Calibri" w:hAnsi="Arial" w:cs="Arial"/>
          <w:b/>
          <w:u w:val="single"/>
          <w:lang w:val="en-IN"/>
        </w:rPr>
        <w:lastRenderedPageBreak/>
        <w:t>TF-IDF algorithm</w:t>
      </w:r>
      <w:r w:rsidR="0026680C">
        <w:rPr>
          <w:rFonts w:ascii="Arial" w:eastAsia="Calibri" w:hAnsi="Arial" w:cs="Arial"/>
          <w:lang w:val="en-IN"/>
        </w:rPr>
        <w:t>:</w:t>
      </w:r>
      <w:r w:rsidRPr="008105FE">
        <w:rPr>
          <w:rFonts w:ascii="Arial" w:eastAsia="Calibri" w:hAnsi="Arial" w:cs="Arial"/>
          <w:lang w:val="en-IN"/>
        </w:rPr>
        <w:t xml:space="preserve"> is used to derive a score or rank for the document based on the search term.</w:t>
      </w:r>
    </w:p>
    <w:p w:rsidR="00105397" w:rsidRDefault="00BB60E8" w:rsidP="003F7D18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" w:eastAsia="Calibri" w:hAnsi="Arial" w:cs="Arial"/>
          <w:lang w:val="en-IN"/>
        </w:rPr>
      </w:pPr>
      <w:r w:rsidRPr="008A794D">
        <w:rPr>
          <w:rFonts w:ascii="Arial" w:eastAsia="Calibri" w:hAnsi="Arial" w:cs="Arial"/>
          <w:b/>
          <w:lang w:val="en-IN"/>
        </w:rPr>
        <w:t>TF-IDF</w:t>
      </w:r>
      <w:r w:rsidRPr="00BB60E8">
        <w:rPr>
          <w:rFonts w:ascii="Arial" w:eastAsia="Calibri" w:hAnsi="Arial" w:cs="Arial"/>
          <w:lang w:val="en-IN"/>
        </w:rPr>
        <w:t xml:space="preserve"> stands for Term frequency-inverse document frequency. </w:t>
      </w:r>
    </w:p>
    <w:p w:rsidR="00105397" w:rsidRDefault="00BB60E8" w:rsidP="003F7D18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" w:eastAsia="Calibri" w:hAnsi="Arial" w:cs="Arial"/>
          <w:lang w:val="en-IN"/>
        </w:rPr>
      </w:pPr>
      <w:r w:rsidRPr="00BB60E8">
        <w:rPr>
          <w:rFonts w:ascii="Arial" w:eastAsia="Calibri" w:hAnsi="Arial" w:cs="Arial"/>
          <w:lang w:val="en-IN"/>
        </w:rPr>
        <w:t xml:space="preserve">The </w:t>
      </w:r>
      <w:proofErr w:type="spellStart"/>
      <w:r w:rsidRPr="00BB60E8">
        <w:rPr>
          <w:rFonts w:ascii="Arial" w:eastAsia="Calibri" w:hAnsi="Arial" w:cs="Arial"/>
          <w:lang w:val="en-IN"/>
        </w:rPr>
        <w:t>tf-idf</w:t>
      </w:r>
      <w:proofErr w:type="spellEnd"/>
      <w:r w:rsidRPr="00BB60E8">
        <w:rPr>
          <w:rFonts w:ascii="Arial" w:eastAsia="Calibri" w:hAnsi="Arial" w:cs="Arial"/>
          <w:lang w:val="en-IN"/>
        </w:rPr>
        <w:t xml:space="preserve"> weight is a weight often used in information retrieval and text mining. Variations of the </w:t>
      </w:r>
      <w:proofErr w:type="spellStart"/>
      <w:r w:rsidRPr="00BB60E8">
        <w:rPr>
          <w:rFonts w:ascii="Arial" w:eastAsia="Calibri" w:hAnsi="Arial" w:cs="Arial"/>
          <w:lang w:val="en-IN"/>
        </w:rPr>
        <w:t>tf-idf</w:t>
      </w:r>
      <w:proofErr w:type="spellEnd"/>
      <w:r w:rsidRPr="00BB60E8">
        <w:rPr>
          <w:rFonts w:ascii="Arial" w:eastAsia="Calibri" w:hAnsi="Arial" w:cs="Arial"/>
          <w:lang w:val="en-IN"/>
        </w:rPr>
        <w:t xml:space="preserve"> weighting scheme are often used by search engines in scoring and ranking a document’s relevance given a query. </w:t>
      </w:r>
    </w:p>
    <w:p w:rsidR="008105FE" w:rsidRPr="009B644A" w:rsidRDefault="00BB60E8" w:rsidP="00DD318A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" w:eastAsia="Calibri" w:hAnsi="Arial" w:cs="Arial"/>
          <w:lang w:val="en-IN"/>
        </w:rPr>
      </w:pPr>
      <w:r w:rsidRPr="00BB60E8">
        <w:rPr>
          <w:rFonts w:ascii="Arial" w:eastAsia="Calibri" w:hAnsi="Arial" w:cs="Arial"/>
          <w:lang w:val="en-IN"/>
        </w:rPr>
        <w:t>This weight is a statistical measure used to evaluate how important a word is to a document in a collection or corpus. The importance increases proportionally to the number of times a word appears in the document but is offset by the frequency of the word in the corpus (data-set).</w:t>
      </w:r>
    </w:p>
    <w:p w:rsidR="008105FE" w:rsidRPr="008105FE" w:rsidRDefault="008105FE" w:rsidP="00C56A11">
      <w:pPr>
        <w:shd w:val="clear" w:color="auto" w:fill="FFFFFF"/>
        <w:spacing w:line="360" w:lineRule="auto"/>
        <w:textAlignment w:val="baseline"/>
        <w:rPr>
          <w:rFonts w:ascii="Arial" w:eastAsia="Times New Roman" w:hAnsi="Arial" w:cs="Arial"/>
          <w:b/>
          <w:bCs/>
          <w:color w:val="000000" w:themeColor="text1"/>
          <w:spacing w:val="2"/>
          <w:u w:val="single"/>
          <w:bdr w:val="none" w:sz="0" w:space="0" w:color="auto" w:frame="1"/>
          <w:lang w:val="en-IN" w:eastAsia="en-IN"/>
        </w:rPr>
      </w:pPr>
      <w:r w:rsidRPr="00851C3C">
        <w:rPr>
          <w:rFonts w:ascii="Arial" w:eastAsia="Times New Roman" w:hAnsi="Arial" w:cs="Arial"/>
          <w:b/>
          <w:bCs/>
          <w:color w:val="000000" w:themeColor="text1"/>
          <w:spacing w:val="2"/>
          <w:u w:val="single"/>
          <w:bdr w:val="none" w:sz="0" w:space="0" w:color="auto" w:frame="1"/>
          <w:lang w:val="en-IN" w:eastAsia="en-IN"/>
        </w:rPr>
        <w:t>How to Compute</w:t>
      </w:r>
      <w:proofErr w:type="gramStart"/>
      <w:r w:rsidR="00A7726D">
        <w:rPr>
          <w:rFonts w:ascii="Arial" w:eastAsia="Times New Roman" w:hAnsi="Arial" w:cs="Arial"/>
          <w:b/>
          <w:bCs/>
          <w:color w:val="000000" w:themeColor="text1"/>
          <w:spacing w:val="2"/>
          <w:u w:val="single"/>
          <w:bdr w:val="none" w:sz="0" w:space="0" w:color="auto" w:frame="1"/>
          <w:lang w:val="en-IN" w:eastAsia="en-IN"/>
        </w:rPr>
        <w:t>:</w:t>
      </w:r>
      <w:proofErr w:type="gramEnd"/>
      <w:r w:rsidRPr="008105FE">
        <w:rPr>
          <w:rFonts w:ascii="Arial" w:eastAsia="Times New Roman" w:hAnsi="Arial" w:cs="Arial"/>
          <w:color w:val="40424E"/>
          <w:spacing w:val="2"/>
          <w:sz w:val="26"/>
          <w:szCs w:val="26"/>
          <w:lang w:val="en-IN" w:eastAsia="en-IN"/>
        </w:rPr>
        <w:br/>
      </w:r>
      <w:r w:rsidR="00AD42B5" w:rsidRPr="008A794D">
        <w:rPr>
          <w:rFonts w:ascii="Arial" w:eastAsia="Calibri" w:hAnsi="Arial" w:cs="Arial"/>
          <w:b/>
          <w:lang w:val="en-IN"/>
        </w:rPr>
        <w:t>TF-IDF</w:t>
      </w:r>
      <w:r w:rsidR="00AD42B5" w:rsidRPr="008105FE">
        <w:rPr>
          <w:rFonts w:ascii="Arial" w:eastAsia="Calibri" w:hAnsi="Arial" w:cs="Arial"/>
          <w:lang w:val="en-IN"/>
        </w:rPr>
        <w:t xml:space="preserve"> </w:t>
      </w:r>
      <w:r w:rsidRPr="008105FE">
        <w:rPr>
          <w:rFonts w:ascii="Arial" w:eastAsia="Calibri" w:hAnsi="Arial" w:cs="Arial"/>
          <w:lang w:val="en-IN"/>
        </w:rPr>
        <w:t>is a weighting scheme that assigns each term in a document a weight based on its term frequency (</w:t>
      </w:r>
      <w:proofErr w:type="spellStart"/>
      <w:r w:rsidRPr="008105FE">
        <w:rPr>
          <w:rFonts w:ascii="Arial" w:eastAsia="Calibri" w:hAnsi="Arial" w:cs="Arial"/>
          <w:lang w:val="en-IN"/>
        </w:rPr>
        <w:t>tf</w:t>
      </w:r>
      <w:proofErr w:type="spellEnd"/>
      <w:r w:rsidRPr="008105FE">
        <w:rPr>
          <w:rFonts w:ascii="Arial" w:eastAsia="Calibri" w:hAnsi="Arial" w:cs="Arial"/>
          <w:lang w:val="en-IN"/>
        </w:rPr>
        <w:t>) and inverse document frequency (</w:t>
      </w:r>
      <w:proofErr w:type="spellStart"/>
      <w:r w:rsidRPr="008105FE">
        <w:rPr>
          <w:rFonts w:ascii="Arial" w:eastAsia="Calibri" w:hAnsi="Arial" w:cs="Arial"/>
          <w:lang w:val="en-IN"/>
        </w:rPr>
        <w:t>idf</w:t>
      </w:r>
      <w:proofErr w:type="spellEnd"/>
      <w:r w:rsidRPr="008105FE">
        <w:rPr>
          <w:rFonts w:ascii="Arial" w:eastAsia="Calibri" w:hAnsi="Arial" w:cs="Arial"/>
          <w:lang w:val="en-IN"/>
        </w:rPr>
        <w:t>). The terms with higher weight scores are considered to be more important.</w:t>
      </w:r>
    </w:p>
    <w:p w:rsidR="008105FE" w:rsidRPr="008105FE" w:rsidRDefault="008105FE" w:rsidP="00B1051B">
      <w:pPr>
        <w:shd w:val="clear" w:color="auto" w:fill="FFFFFF"/>
        <w:spacing w:after="150" w:line="360" w:lineRule="auto"/>
        <w:textAlignment w:val="baseline"/>
        <w:rPr>
          <w:rFonts w:ascii="Arial" w:eastAsia="Calibri" w:hAnsi="Arial" w:cs="Arial"/>
          <w:lang w:val="en-IN"/>
        </w:rPr>
      </w:pPr>
      <w:r w:rsidRPr="008105FE">
        <w:rPr>
          <w:rFonts w:ascii="Arial" w:eastAsia="Calibri" w:hAnsi="Arial" w:cs="Arial"/>
          <w:lang w:val="en-IN"/>
        </w:rPr>
        <w:t xml:space="preserve">Typically, the </w:t>
      </w:r>
      <w:proofErr w:type="spellStart"/>
      <w:r w:rsidRPr="008105FE">
        <w:rPr>
          <w:rFonts w:ascii="Arial" w:eastAsia="Calibri" w:hAnsi="Arial" w:cs="Arial"/>
          <w:lang w:val="en-IN"/>
        </w:rPr>
        <w:t>tf-idf</w:t>
      </w:r>
      <w:proofErr w:type="spellEnd"/>
      <w:r w:rsidRPr="008105FE">
        <w:rPr>
          <w:rFonts w:ascii="Arial" w:eastAsia="Calibri" w:hAnsi="Arial" w:cs="Arial"/>
          <w:lang w:val="en-IN"/>
        </w:rPr>
        <w:t xml:space="preserve"> </w:t>
      </w:r>
      <w:r w:rsidR="00344E20">
        <w:rPr>
          <w:rFonts w:ascii="Arial" w:eastAsia="Calibri" w:hAnsi="Arial" w:cs="Arial"/>
          <w:lang w:val="en-IN"/>
        </w:rPr>
        <w:t>weight is composed by two terms:</w:t>
      </w:r>
    </w:p>
    <w:p w:rsidR="008105FE" w:rsidRPr="00FA0CC8" w:rsidRDefault="008105FE" w:rsidP="002B333E">
      <w:pPr>
        <w:numPr>
          <w:ilvl w:val="0"/>
          <w:numId w:val="21"/>
        </w:numPr>
        <w:shd w:val="clear" w:color="auto" w:fill="FFFFFF"/>
        <w:spacing w:line="360" w:lineRule="auto"/>
        <w:ind w:left="360"/>
        <w:textAlignment w:val="baseline"/>
        <w:rPr>
          <w:rFonts w:ascii="Arial" w:eastAsia="Calibri" w:hAnsi="Arial" w:cs="Arial"/>
          <w:b/>
          <w:lang w:val="en-IN"/>
        </w:rPr>
      </w:pPr>
      <w:r w:rsidRPr="008105FE">
        <w:rPr>
          <w:rFonts w:ascii="Arial" w:eastAsia="Calibri" w:hAnsi="Arial" w:cs="Arial"/>
          <w:b/>
          <w:lang w:val="en-IN"/>
        </w:rPr>
        <w:t>Normalized Term Frequency (</w:t>
      </w:r>
      <w:proofErr w:type="spellStart"/>
      <w:r w:rsidRPr="008105FE">
        <w:rPr>
          <w:rFonts w:ascii="Arial" w:eastAsia="Calibri" w:hAnsi="Arial" w:cs="Arial"/>
          <w:b/>
          <w:lang w:val="en-IN"/>
        </w:rPr>
        <w:t>tf</w:t>
      </w:r>
      <w:proofErr w:type="spellEnd"/>
      <w:r w:rsidRPr="008105FE">
        <w:rPr>
          <w:rFonts w:ascii="Arial" w:eastAsia="Calibri" w:hAnsi="Arial" w:cs="Arial"/>
          <w:b/>
          <w:lang w:val="en-IN"/>
        </w:rPr>
        <w:t>)</w:t>
      </w:r>
    </w:p>
    <w:p w:rsidR="00CC21ED" w:rsidRDefault="00C21ADF" w:rsidP="002B333E">
      <w:pPr>
        <w:spacing w:line="360" w:lineRule="auto"/>
        <w:ind w:firstLine="360"/>
        <w:rPr>
          <w:rFonts w:ascii="Arial" w:eastAsia="Calibri" w:hAnsi="Arial" w:cs="Arial"/>
          <w:lang w:val="en-IN"/>
        </w:rPr>
      </w:pPr>
      <w:r w:rsidRPr="00C21ADF">
        <w:rPr>
          <w:rFonts w:ascii="Arial" w:eastAsia="Calibri" w:hAnsi="Arial" w:cs="Arial"/>
          <w:lang w:val="en-IN"/>
        </w:rPr>
        <w:t xml:space="preserve">Frequency indicates the number of </w:t>
      </w:r>
      <w:r w:rsidR="002167D2" w:rsidRPr="00C21ADF">
        <w:rPr>
          <w:rFonts w:ascii="Arial" w:eastAsia="Calibri" w:hAnsi="Arial" w:cs="Arial"/>
          <w:lang w:val="en-IN"/>
        </w:rPr>
        <w:t>occurrences</w:t>
      </w:r>
      <w:r w:rsidRPr="00C21ADF">
        <w:rPr>
          <w:rFonts w:ascii="Arial" w:eastAsia="Calibri" w:hAnsi="Arial" w:cs="Arial"/>
          <w:lang w:val="en-IN"/>
        </w:rPr>
        <w:t xml:space="preserve"> of a p</w:t>
      </w:r>
      <w:r w:rsidR="00CC21ED">
        <w:rPr>
          <w:rFonts w:ascii="Arial" w:eastAsia="Calibri" w:hAnsi="Arial" w:cs="Arial"/>
          <w:lang w:val="en-IN"/>
        </w:rPr>
        <w:t xml:space="preserve">articular term t in document d. </w:t>
      </w:r>
    </w:p>
    <w:p w:rsidR="00566992" w:rsidRPr="00C21ADF" w:rsidRDefault="00CC21ED" w:rsidP="00EE524A">
      <w:pPr>
        <w:spacing w:line="360" w:lineRule="auto"/>
        <w:ind w:firstLine="360"/>
        <w:rPr>
          <w:rFonts w:ascii="Arial" w:eastAsia="Calibri" w:hAnsi="Arial" w:cs="Arial"/>
          <w:lang w:val="en-IN"/>
        </w:rPr>
      </w:pPr>
      <w:r>
        <w:rPr>
          <w:rFonts w:ascii="Arial" w:eastAsia="Calibri" w:hAnsi="Arial" w:cs="Arial"/>
          <w:lang w:val="en-IN"/>
        </w:rPr>
        <w:t>(</w:t>
      </w:r>
      <w:r w:rsidRPr="00CC21ED">
        <w:rPr>
          <w:rFonts w:ascii="Arial" w:eastAsia="Calibri" w:hAnsi="Arial" w:cs="Arial"/>
          <w:lang w:val="en-IN"/>
        </w:rPr>
        <w:t>Term frequency is the occurrence count of a term in one particular document only</w:t>
      </w:r>
      <w:r>
        <w:rPr>
          <w:rFonts w:ascii="Arial" w:eastAsia="Calibri" w:hAnsi="Arial" w:cs="Arial"/>
          <w:lang w:val="en-IN"/>
        </w:rPr>
        <w:t>)</w:t>
      </w:r>
    </w:p>
    <w:p w:rsidR="00FC1622" w:rsidRPr="006D04F7" w:rsidRDefault="007347E5" w:rsidP="00FC1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textAlignment w:val="baseline"/>
        <w:rPr>
          <w:rFonts w:ascii="Arial" w:eastAsia="Times New Roman" w:hAnsi="Arial" w:cs="Arial"/>
          <w:spacing w:val="2"/>
          <w:lang w:val="en-IN" w:eastAsia="en-IN"/>
        </w:rPr>
      </w:pPr>
      <w:proofErr w:type="spellStart"/>
      <w:proofErr w:type="gramStart"/>
      <w:r w:rsidRPr="006D04F7">
        <w:rPr>
          <w:rFonts w:ascii="Arial" w:eastAsia="Times New Roman" w:hAnsi="Arial" w:cs="Arial"/>
          <w:spacing w:val="2"/>
          <w:lang w:val="en-IN" w:eastAsia="en-IN"/>
        </w:rPr>
        <w:t>tf</w:t>
      </w:r>
      <w:proofErr w:type="spellEnd"/>
      <w:r w:rsidRPr="006D04F7">
        <w:rPr>
          <w:rFonts w:ascii="Arial" w:eastAsia="Times New Roman" w:hAnsi="Arial" w:cs="Arial"/>
          <w:spacing w:val="2"/>
          <w:lang w:val="en-IN" w:eastAsia="en-IN"/>
        </w:rPr>
        <w:t>(</w:t>
      </w:r>
      <w:proofErr w:type="gramEnd"/>
      <w:r w:rsidRPr="006D04F7">
        <w:rPr>
          <w:rFonts w:ascii="Arial" w:eastAsia="Times New Roman" w:hAnsi="Arial" w:cs="Arial"/>
          <w:spacing w:val="2"/>
          <w:lang w:val="en-IN" w:eastAsia="en-IN"/>
        </w:rPr>
        <w:t>t, d) = N(t, d) / ||D||</w:t>
      </w:r>
      <w:r w:rsidR="00FC1622" w:rsidRPr="006D04F7">
        <w:rPr>
          <w:rFonts w:ascii="Arial" w:eastAsia="Times New Roman" w:hAnsi="Arial" w:cs="Arial"/>
          <w:spacing w:val="2"/>
          <w:lang w:val="en-IN" w:eastAsia="en-IN"/>
        </w:rPr>
        <w:t xml:space="preserve"> </w:t>
      </w:r>
      <w:r w:rsidRPr="006D04F7">
        <w:rPr>
          <w:rFonts w:ascii="Arial" w:eastAsia="Times New Roman" w:hAnsi="Arial" w:cs="Arial"/>
          <w:spacing w:val="2"/>
          <w:lang w:val="en-IN" w:eastAsia="en-IN"/>
        </w:rPr>
        <w:t xml:space="preserve">wherein, </w:t>
      </w:r>
    </w:p>
    <w:p w:rsidR="00FC1622" w:rsidRPr="006D04F7" w:rsidRDefault="00FC1622" w:rsidP="00FC1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textAlignment w:val="baseline"/>
        <w:rPr>
          <w:rFonts w:ascii="Arial" w:eastAsia="Times New Roman" w:hAnsi="Arial" w:cs="Arial"/>
          <w:spacing w:val="2"/>
          <w:lang w:val="en-IN" w:eastAsia="en-IN"/>
        </w:rPr>
      </w:pPr>
      <w:proofErr w:type="spellStart"/>
      <w:proofErr w:type="gramStart"/>
      <w:r w:rsidRPr="00C8383B">
        <w:rPr>
          <w:rFonts w:ascii="Arial" w:eastAsia="Times New Roman" w:hAnsi="Arial" w:cs="Arial"/>
          <w:spacing w:val="2"/>
          <w:lang w:val="en-IN" w:eastAsia="en-IN"/>
        </w:rPr>
        <w:t>tf</w:t>
      </w:r>
      <w:proofErr w:type="spellEnd"/>
      <w:r w:rsidRPr="00C8383B">
        <w:rPr>
          <w:rFonts w:ascii="Arial" w:eastAsia="Times New Roman" w:hAnsi="Arial" w:cs="Arial"/>
          <w:spacing w:val="2"/>
          <w:lang w:val="en-IN" w:eastAsia="en-IN"/>
        </w:rPr>
        <w:t>(</w:t>
      </w:r>
      <w:proofErr w:type="gramEnd"/>
      <w:r w:rsidRPr="00C8383B">
        <w:rPr>
          <w:rFonts w:ascii="Arial" w:eastAsia="Times New Roman" w:hAnsi="Arial" w:cs="Arial"/>
          <w:spacing w:val="2"/>
          <w:lang w:val="en-IN" w:eastAsia="en-IN"/>
        </w:rPr>
        <w:t xml:space="preserve">t, d) = term frequency for a term </w:t>
      </w:r>
      <w:r w:rsidRPr="006D04F7">
        <w:rPr>
          <w:rFonts w:ascii="Arial" w:eastAsia="Times New Roman" w:hAnsi="Arial" w:cs="Arial"/>
          <w:iCs/>
          <w:spacing w:val="2"/>
          <w:bdr w:val="none" w:sz="0" w:space="0" w:color="auto" w:frame="1"/>
          <w:lang w:val="en-IN" w:eastAsia="en-IN"/>
        </w:rPr>
        <w:t>t</w:t>
      </w:r>
      <w:r w:rsidRPr="00C8383B">
        <w:rPr>
          <w:rFonts w:ascii="Arial" w:eastAsia="Times New Roman" w:hAnsi="Arial" w:cs="Arial"/>
          <w:spacing w:val="2"/>
          <w:lang w:val="en-IN" w:eastAsia="en-IN"/>
        </w:rPr>
        <w:t xml:space="preserve"> in document</w:t>
      </w:r>
      <w:r w:rsidRPr="006D04F7">
        <w:rPr>
          <w:rFonts w:ascii="Arial" w:eastAsia="Times New Roman" w:hAnsi="Arial" w:cs="Arial"/>
          <w:iCs/>
          <w:spacing w:val="2"/>
          <w:bdr w:val="none" w:sz="0" w:space="0" w:color="auto" w:frame="1"/>
          <w:lang w:val="en-IN" w:eastAsia="en-IN"/>
        </w:rPr>
        <w:t xml:space="preserve"> d</w:t>
      </w:r>
      <w:r w:rsidRPr="00C8383B">
        <w:rPr>
          <w:rFonts w:ascii="Arial" w:eastAsia="Times New Roman" w:hAnsi="Arial" w:cs="Arial"/>
          <w:spacing w:val="2"/>
          <w:lang w:val="en-IN" w:eastAsia="en-IN"/>
        </w:rPr>
        <w:t>.</w:t>
      </w:r>
    </w:p>
    <w:p w:rsidR="00FC1622" w:rsidRPr="006D04F7" w:rsidRDefault="00FC1622" w:rsidP="00FC1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textAlignment w:val="baseline"/>
        <w:rPr>
          <w:rFonts w:ascii="Arial" w:eastAsia="Times New Roman" w:hAnsi="Arial" w:cs="Arial"/>
          <w:spacing w:val="2"/>
          <w:lang w:val="en-IN" w:eastAsia="en-IN"/>
        </w:rPr>
      </w:pPr>
      <w:proofErr w:type="gramStart"/>
      <w:r w:rsidRPr="00C8383B">
        <w:rPr>
          <w:rFonts w:ascii="Arial" w:eastAsia="Times New Roman" w:hAnsi="Arial" w:cs="Arial"/>
          <w:spacing w:val="2"/>
          <w:lang w:val="en-IN" w:eastAsia="en-IN"/>
        </w:rPr>
        <w:t>N(</w:t>
      </w:r>
      <w:proofErr w:type="gramEnd"/>
      <w:r w:rsidRPr="00C8383B">
        <w:rPr>
          <w:rFonts w:ascii="Arial" w:eastAsia="Times New Roman" w:hAnsi="Arial" w:cs="Arial"/>
          <w:spacing w:val="2"/>
          <w:lang w:val="en-IN" w:eastAsia="en-IN"/>
        </w:rPr>
        <w:t xml:space="preserve">t, d)  = number of times a term </w:t>
      </w:r>
      <w:r w:rsidRPr="006D04F7">
        <w:rPr>
          <w:rFonts w:ascii="Arial" w:eastAsia="Times New Roman" w:hAnsi="Arial" w:cs="Arial"/>
          <w:iCs/>
          <w:spacing w:val="2"/>
          <w:bdr w:val="none" w:sz="0" w:space="0" w:color="auto" w:frame="1"/>
          <w:lang w:val="en-IN" w:eastAsia="en-IN"/>
        </w:rPr>
        <w:t>t</w:t>
      </w:r>
      <w:r w:rsidRPr="00C8383B">
        <w:rPr>
          <w:rFonts w:ascii="Arial" w:eastAsia="Times New Roman" w:hAnsi="Arial" w:cs="Arial"/>
          <w:spacing w:val="2"/>
          <w:lang w:val="en-IN" w:eastAsia="en-IN"/>
        </w:rPr>
        <w:t xml:space="preserve"> occurs in document</w:t>
      </w:r>
      <w:r w:rsidRPr="006D04F7">
        <w:rPr>
          <w:rFonts w:ascii="Arial" w:eastAsia="Times New Roman" w:hAnsi="Arial" w:cs="Arial"/>
          <w:iCs/>
          <w:spacing w:val="2"/>
          <w:bdr w:val="none" w:sz="0" w:space="0" w:color="auto" w:frame="1"/>
          <w:lang w:val="en-IN" w:eastAsia="en-IN"/>
        </w:rPr>
        <w:t xml:space="preserve"> d</w:t>
      </w:r>
      <w:r w:rsidR="003B53F7">
        <w:rPr>
          <w:rFonts w:ascii="Arial" w:eastAsia="Times New Roman" w:hAnsi="Arial" w:cs="Arial"/>
          <w:iCs/>
          <w:spacing w:val="2"/>
          <w:bdr w:val="none" w:sz="0" w:space="0" w:color="auto" w:frame="1"/>
          <w:lang w:val="en-IN" w:eastAsia="en-IN"/>
        </w:rPr>
        <w:t>.</w:t>
      </w:r>
    </w:p>
    <w:p w:rsidR="007533B1" w:rsidRPr="008105FE" w:rsidRDefault="007347E5" w:rsidP="00E57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textAlignment w:val="baseline"/>
        <w:rPr>
          <w:rFonts w:ascii="Arial" w:eastAsia="Times New Roman" w:hAnsi="Arial" w:cs="Arial"/>
          <w:spacing w:val="2"/>
          <w:lang w:val="en-IN" w:eastAsia="en-IN"/>
        </w:rPr>
      </w:pPr>
      <w:r w:rsidRPr="006D04F7">
        <w:rPr>
          <w:rFonts w:ascii="Arial" w:eastAsia="Times New Roman" w:hAnsi="Arial" w:cs="Arial"/>
          <w:spacing w:val="2"/>
          <w:lang w:val="en-IN" w:eastAsia="en-IN"/>
        </w:rPr>
        <w:t>||D|| = Total number of term in the document</w:t>
      </w:r>
      <w:r w:rsidR="003B53F7">
        <w:rPr>
          <w:rFonts w:ascii="Arial" w:eastAsia="Times New Roman" w:hAnsi="Arial" w:cs="Arial"/>
          <w:spacing w:val="2"/>
          <w:lang w:val="en-IN" w:eastAsia="en-IN"/>
        </w:rPr>
        <w:t>.</w:t>
      </w:r>
    </w:p>
    <w:p w:rsidR="008105FE" w:rsidRDefault="008105FE" w:rsidP="00DB3016">
      <w:pPr>
        <w:numPr>
          <w:ilvl w:val="0"/>
          <w:numId w:val="21"/>
        </w:numPr>
        <w:shd w:val="clear" w:color="auto" w:fill="FFFFFF"/>
        <w:spacing w:line="360" w:lineRule="auto"/>
        <w:ind w:left="360"/>
        <w:textAlignment w:val="baseline"/>
        <w:rPr>
          <w:rFonts w:ascii="Arial" w:eastAsia="Calibri" w:hAnsi="Arial" w:cs="Arial"/>
          <w:b/>
          <w:lang w:val="en-IN"/>
        </w:rPr>
      </w:pPr>
      <w:r w:rsidRPr="008105FE">
        <w:rPr>
          <w:rFonts w:ascii="Arial" w:eastAsia="Calibri" w:hAnsi="Arial" w:cs="Arial"/>
          <w:b/>
          <w:lang w:val="en-IN"/>
        </w:rPr>
        <w:t>Inverse Document Frequency (</w:t>
      </w:r>
      <w:proofErr w:type="spellStart"/>
      <w:r w:rsidRPr="008105FE">
        <w:rPr>
          <w:rFonts w:ascii="Arial" w:eastAsia="Calibri" w:hAnsi="Arial" w:cs="Arial"/>
          <w:b/>
          <w:lang w:val="en-IN"/>
        </w:rPr>
        <w:t>idf</w:t>
      </w:r>
      <w:proofErr w:type="spellEnd"/>
      <w:r w:rsidRPr="008105FE">
        <w:rPr>
          <w:rFonts w:ascii="Arial" w:eastAsia="Calibri" w:hAnsi="Arial" w:cs="Arial"/>
          <w:b/>
          <w:lang w:val="en-IN"/>
        </w:rPr>
        <w:t>)</w:t>
      </w:r>
    </w:p>
    <w:p w:rsidR="00CF4FDD" w:rsidRPr="00CF4FDD" w:rsidRDefault="00CF4FDD" w:rsidP="00CF4FDD">
      <w:pPr>
        <w:shd w:val="clear" w:color="auto" w:fill="FFFFFF"/>
        <w:spacing w:line="360" w:lineRule="auto"/>
        <w:ind w:left="360"/>
        <w:textAlignment w:val="baseline"/>
        <w:rPr>
          <w:rFonts w:ascii="Arial" w:eastAsia="Calibri" w:hAnsi="Arial" w:cs="Arial"/>
          <w:lang w:val="en-IN"/>
        </w:rPr>
      </w:pPr>
      <w:r w:rsidRPr="00CF4FDD">
        <w:rPr>
          <w:rFonts w:ascii="Arial" w:eastAsia="Calibri" w:hAnsi="Arial" w:cs="Arial"/>
          <w:lang w:val="en-IN"/>
        </w:rPr>
        <w:t>It typically measures how important a term is. The main purpose of doing a search is to find out relevant documents matching the query.</w:t>
      </w:r>
      <w:r w:rsidR="00C30378">
        <w:rPr>
          <w:rFonts w:ascii="Arial" w:eastAsia="Calibri" w:hAnsi="Arial" w:cs="Arial"/>
          <w:lang w:val="en-IN"/>
        </w:rPr>
        <w:t xml:space="preserve"> D</w:t>
      </w:r>
      <w:r w:rsidR="00C30378" w:rsidRPr="00C30378">
        <w:rPr>
          <w:rFonts w:ascii="Arial" w:eastAsia="Calibri" w:hAnsi="Arial" w:cs="Arial"/>
          <w:lang w:val="en-IN"/>
        </w:rPr>
        <w:t>ocument frequency is the number of different documents the term appears in</w:t>
      </w:r>
      <w:r w:rsidR="000B0584">
        <w:rPr>
          <w:rFonts w:ascii="Arial" w:eastAsia="Calibri" w:hAnsi="Arial" w:cs="Arial"/>
          <w:lang w:val="en-IN"/>
        </w:rPr>
        <w:t>.</w:t>
      </w:r>
    </w:p>
    <w:p w:rsidR="0053671B" w:rsidRDefault="00B065BD" w:rsidP="00D00144">
      <w:pPr>
        <w:shd w:val="clear" w:color="auto" w:fill="FFFFFF"/>
        <w:spacing w:line="360" w:lineRule="auto"/>
        <w:ind w:left="360"/>
        <w:textAlignment w:val="baseline"/>
        <w:rPr>
          <w:rFonts w:ascii="Arial" w:eastAsia="Calibri" w:hAnsi="Arial" w:cs="Arial"/>
          <w:lang w:val="en-IN"/>
        </w:rPr>
      </w:pPr>
      <w:proofErr w:type="spellStart"/>
      <w:proofErr w:type="gramStart"/>
      <w:r w:rsidRPr="00B065BD">
        <w:rPr>
          <w:rFonts w:ascii="Arial" w:eastAsia="Calibri" w:hAnsi="Arial" w:cs="Arial"/>
          <w:lang w:val="en-IN"/>
        </w:rPr>
        <w:t>idf</w:t>
      </w:r>
      <w:proofErr w:type="spellEnd"/>
      <w:r w:rsidRPr="00B065BD">
        <w:rPr>
          <w:rFonts w:ascii="Arial" w:eastAsia="Calibri" w:hAnsi="Arial" w:cs="Arial"/>
          <w:lang w:val="en-IN"/>
        </w:rPr>
        <w:t>(</w:t>
      </w:r>
      <w:proofErr w:type="gramEnd"/>
      <w:r>
        <w:rPr>
          <w:rFonts w:ascii="Arial" w:eastAsia="Calibri" w:hAnsi="Arial" w:cs="Arial"/>
          <w:lang w:val="en-IN"/>
        </w:rPr>
        <w:t>t</w:t>
      </w:r>
      <w:r w:rsidRPr="00B065BD">
        <w:rPr>
          <w:rFonts w:ascii="Arial" w:eastAsia="Calibri" w:hAnsi="Arial" w:cs="Arial"/>
          <w:lang w:val="en-IN"/>
        </w:rPr>
        <w:t xml:space="preserve">) = log(Total Number Of Documents / Number Of Documents with term </w:t>
      </w:r>
      <w:r w:rsidR="005A0F58">
        <w:rPr>
          <w:rFonts w:ascii="Arial" w:eastAsia="Calibri" w:hAnsi="Arial" w:cs="Arial"/>
          <w:lang w:val="en-IN"/>
        </w:rPr>
        <w:t>t</w:t>
      </w:r>
      <w:r w:rsidRPr="00B065BD">
        <w:rPr>
          <w:rFonts w:ascii="Arial" w:eastAsia="Calibri" w:hAnsi="Arial" w:cs="Arial"/>
          <w:lang w:val="en-IN"/>
        </w:rPr>
        <w:t xml:space="preserve"> in it)</w:t>
      </w:r>
    </w:p>
    <w:p w:rsidR="0076692F" w:rsidRPr="008105FE" w:rsidRDefault="0076692F" w:rsidP="00D00144">
      <w:pPr>
        <w:shd w:val="clear" w:color="auto" w:fill="FFFFFF"/>
        <w:spacing w:line="360" w:lineRule="auto"/>
        <w:ind w:left="360"/>
        <w:textAlignment w:val="baseline"/>
        <w:rPr>
          <w:rFonts w:ascii="Arial" w:eastAsia="Calibri" w:hAnsi="Arial" w:cs="Arial"/>
          <w:lang w:val="en-IN"/>
        </w:rPr>
      </w:pPr>
    </w:p>
    <w:p w:rsidR="008105FE" w:rsidRDefault="005D0014" w:rsidP="00DB3016">
      <w:pPr>
        <w:spacing w:line="360" w:lineRule="auto"/>
        <w:jc w:val="both"/>
        <w:rPr>
          <w:rFonts w:ascii="Arial" w:eastAsia="Calibri" w:hAnsi="Arial" w:cs="Arial"/>
          <w:b/>
          <w:u w:val="single"/>
          <w:lang w:val="en-IN"/>
        </w:rPr>
      </w:pPr>
      <w:r w:rsidRPr="005D0014">
        <w:rPr>
          <w:rFonts w:ascii="Arial" w:eastAsia="Calibri" w:hAnsi="Arial" w:cs="Arial"/>
          <w:b/>
          <w:u w:val="single"/>
          <w:lang w:val="en-IN"/>
        </w:rPr>
        <w:t>TF-IDF Scoring:</w:t>
      </w:r>
    </w:p>
    <w:p w:rsidR="005D0014" w:rsidRPr="003638C8" w:rsidRDefault="00C93681" w:rsidP="00DB3016">
      <w:pPr>
        <w:spacing w:line="360" w:lineRule="auto"/>
        <w:jc w:val="both"/>
        <w:rPr>
          <w:rFonts w:ascii="Arial" w:eastAsia="Calibri" w:hAnsi="Arial" w:cs="Arial"/>
          <w:lang w:val="en-IN"/>
        </w:rPr>
      </w:pPr>
      <w:r>
        <w:rPr>
          <w:rFonts w:ascii="Arial" w:eastAsia="Calibri" w:hAnsi="Arial" w:cs="Arial"/>
          <w:lang w:val="en-IN"/>
        </w:rPr>
        <w:t>As</w:t>
      </w:r>
      <w:r w:rsidR="003638C8" w:rsidRPr="003638C8">
        <w:rPr>
          <w:rFonts w:ascii="Arial" w:eastAsia="Calibri" w:hAnsi="Arial" w:cs="Arial"/>
          <w:lang w:val="en-IN"/>
        </w:rPr>
        <w:t xml:space="preserve"> we have defined both </w:t>
      </w:r>
      <w:proofErr w:type="spellStart"/>
      <w:r w:rsidR="003638C8" w:rsidRPr="003638C8">
        <w:rPr>
          <w:rFonts w:ascii="Arial" w:eastAsia="Calibri" w:hAnsi="Arial" w:cs="Arial"/>
          <w:lang w:val="en-IN"/>
        </w:rPr>
        <w:t>tf</w:t>
      </w:r>
      <w:proofErr w:type="spellEnd"/>
      <w:r w:rsidR="003638C8" w:rsidRPr="003638C8">
        <w:rPr>
          <w:rFonts w:ascii="Arial" w:eastAsia="Calibri" w:hAnsi="Arial" w:cs="Arial"/>
          <w:lang w:val="en-IN"/>
        </w:rPr>
        <w:t xml:space="preserve"> and </w:t>
      </w:r>
      <w:proofErr w:type="spellStart"/>
      <w:r w:rsidR="003638C8" w:rsidRPr="003638C8">
        <w:rPr>
          <w:rFonts w:ascii="Arial" w:eastAsia="Calibri" w:hAnsi="Arial" w:cs="Arial"/>
          <w:lang w:val="en-IN"/>
        </w:rPr>
        <w:t>idf</w:t>
      </w:r>
      <w:proofErr w:type="spellEnd"/>
      <w:r w:rsidR="003638C8" w:rsidRPr="003638C8">
        <w:rPr>
          <w:rFonts w:ascii="Arial" w:eastAsia="Calibri" w:hAnsi="Arial" w:cs="Arial"/>
          <w:lang w:val="en-IN"/>
        </w:rPr>
        <w:t xml:space="preserve"> and now we can combine these to produce the ultimate score of a term t in document d. Therefore,</w:t>
      </w:r>
    </w:p>
    <w:p w:rsidR="00752137" w:rsidRDefault="00752137" w:rsidP="00752137">
      <w:pPr>
        <w:pStyle w:val="HTMLPreformatted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</w:p>
    <w:p w:rsidR="00752137" w:rsidRPr="003E5E5F" w:rsidRDefault="00752137" w:rsidP="00752137">
      <w:pPr>
        <w:pStyle w:val="HTMLPreformatted"/>
        <w:spacing w:after="150"/>
        <w:textAlignment w:val="baseline"/>
        <w:rPr>
          <w:rFonts w:ascii="Arial" w:eastAsia="Calibri" w:hAnsi="Arial" w:cs="Arial"/>
          <w:b/>
          <w:sz w:val="32"/>
          <w:szCs w:val="32"/>
          <w:lang w:eastAsia="ko-KR"/>
        </w:rPr>
      </w:pPr>
      <w:proofErr w:type="spellStart"/>
      <w:r w:rsidRPr="003E5E5F">
        <w:rPr>
          <w:rFonts w:ascii="Arial" w:eastAsia="Calibri" w:hAnsi="Arial" w:cs="Arial"/>
          <w:b/>
          <w:sz w:val="32"/>
          <w:szCs w:val="32"/>
          <w:lang w:eastAsia="ko-KR"/>
        </w:rPr>
        <w:t>tf-</w:t>
      </w:r>
      <w:proofErr w:type="gramStart"/>
      <w:r w:rsidRPr="003E5E5F">
        <w:rPr>
          <w:rFonts w:ascii="Arial" w:eastAsia="Calibri" w:hAnsi="Arial" w:cs="Arial"/>
          <w:b/>
          <w:sz w:val="32"/>
          <w:szCs w:val="32"/>
          <w:lang w:eastAsia="ko-KR"/>
        </w:rPr>
        <w:t>idf</w:t>
      </w:r>
      <w:proofErr w:type="spellEnd"/>
      <w:r w:rsidRPr="003E5E5F">
        <w:rPr>
          <w:rFonts w:ascii="Arial" w:eastAsia="Calibri" w:hAnsi="Arial" w:cs="Arial"/>
          <w:b/>
          <w:sz w:val="32"/>
          <w:szCs w:val="32"/>
          <w:lang w:eastAsia="ko-KR"/>
        </w:rPr>
        <w:t>(</w:t>
      </w:r>
      <w:proofErr w:type="gramEnd"/>
      <w:r w:rsidRPr="003E5E5F">
        <w:rPr>
          <w:rFonts w:ascii="Arial" w:eastAsia="Calibri" w:hAnsi="Arial" w:cs="Arial"/>
          <w:b/>
          <w:sz w:val="32"/>
          <w:szCs w:val="32"/>
          <w:lang w:eastAsia="ko-KR"/>
        </w:rPr>
        <w:t xml:space="preserve">t, d) = </w:t>
      </w:r>
      <w:proofErr w:type="spellStart"/>
      <w:r w:rsidRPr="003E5E5F">
        <w:rPr>
          <w:rFonts w:ascii="Arial" w:eastAsia="Calibri" w:hAnsi="Arial" w:cs="Arial"/>
          <w:b/>
          <w:sz w:val="32"/>
          <w:szCs w:val="32"/>
          <w:lang w:eastAsia="ko-KR"/>
        </w:rPr>
        <w:t>tf</w:t>
      </w:r>
      <w:proofErr w:type="spellEnd"/>
      <w:r w:rsidRPr="003E5E5F">
        <w:rPr>
          <w:rFonts w:ascii="Arial" w:eastAsia="Calibri" w:hAnsi="Arial" w:cs="Arial"/>
          <w:b/>
          <w:sz w:val="32"/>
          <w:szCs w:val="32"/>
          <w:lang w:eastAsia="ko-KR"/>
        </w:rPr>
        <w:t>(t, d)</w:t>
      </w:r>
      <w:r w:rsidR="003122AD">
        <w:rPr>
          <w:rFonts w:ascii="Arial" w:eastAsia="Calibri" w:hAnsi="Arial" w:cs="Arial"/>
          <w:b/>
          <w:sz w:val="32"/>
          <w:szCs w:val="32"/>
          <w:lang w:eastAsia="ko-KR"/>
        </w:rPr>
        <w:t xml:space="preserve"> </w:t>
      </w:r>
      <w:r w:rsidRPr="003E5E5F">
        <w:rPr>
          <w:rFonts w:ascii="Arial" w:eastAsia="Calibri" w:hAnsi="Arial" w:cs="Arial"/>
          <w:b/>
          <w:sz w:val="32"/>
          <w:szCs w:val="32"/>
          <w:lang w:eastAsia="ko-KR"/>
        </w:rPr>
        <w:t xml:space="preserve">* </w:t>
      </w:r>
      <w:proofErr w:type="spellStart"/>
      <w:r w:rsidRPr="003E5E5F">
        <w:rPr>
          <w:rFonts w:ascii="Arial" w:eastAsia="Calibri" w:hAnsi="Arial" w:cs="Arial"/>
          <w:b/>
          <w:sz w:val="32"/>
          <w:szCs w:val="32"/>
          <w:lang w:eastAsia="ko-KR"/>
        </w:rPr>
        <w:t>idf</w:t>
      </w:r>
      <w:proofErr w:type="spellEnd"/>
      <w:r w:rsidRPr="003E5E5F">
        <w:rPr>
          <w:rFonts w:ascii="Arial" w:eastAsia="Calibri" w:hAnsi="Arial" w:cs="Arial"/>
          <w:b/>
          <w:sz w:val="32"/>
          <w:szCs w:val="32"/>
          <w:lang w:eastAsia="ko-KR"/>
        </w:rPr>
        <w:t>(t, d)</w:t>
      </w:r>
    </w:p>
    <w:p w:rsidR="00A870F5" w:rsidRDefault="00A870F5" w:rsidP="00BC2C68">
      <w:pPr>
        <w:spacing w:after="160" w:line="257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We would be using these </w:t>
      </w:r>
      <w:r w:rsidR="00C81B7D">
        <w:rPr>
          <w:rFonts w:ascii="Arial" w:hAnsi="Arial" w:cs="Arial"/>
        </w:rPr>
        <w:t xml:space="preserve">three </w:t>
      </w:r>
      <w:r>
        <w:rPr>
          <w:rFonts w:ascii="Arial" w:hAnsi="Arial" w:cs="Arial"/>
        </w:rPr>
        <w:t>folders for processing of files in our project.</w:t>
      </w:r>
    </w:p>
    <w:p w:rsidR="00421226" w:rsidRDefault="00421226" w:rsidP="00421226">
      <w:pPr>
        <w:pStyle w:val="ListParagraph"/>
        <w:numPr>
          <w:ilvl w:val="0"/>
          <w:numId w:val="16"/>
        </w:numPr>
        <w:spacing w:after="160" w:line="360" w:lineRule="auto"/>
        <w:rPr>
          <w:rFonts w:ascii="Arial" w:hAnsi="Arial" w:cs="Arial"/>
        </w:rPr>
      </w:pPr>
      <w:proofErr w:type="spellStart"/>
      <w:proofErr w:type="gramStart"/>
      <w:r w:rsidRPr="00CE47A2">
        <w:rPr>
          <w:rFonts w:ascii="Arial" w:hAnsi="Arial" w:cs="Arial"/>
          <w:b/>
        </w:rPr>
        <w:t>docFiles</w:t>
      </w:r>
      <w:proofErr w:type="spellEnd"/>
      <w:proofErr w:type="gramEnd"/>
      <w:r>
        <w:rPr>
          <w:rFonts w:ascii="Arial" w:hAnsi="Arial" w:cs="Arial"/>
        </w:rPr>
        <w:t xml:space="preserve"> - u</w:t>
      </w:r>
      <w:r w:rsidRPr="00421226">
        <w:rPr>
          <w:rFonts w:ascii="Arial" w:hAnsi="Arial" w:cs="Arial"/>
        </w:rPr>
        <w:t xml:space="preserve">ser can place the doc files under the </w:t>
      </w:r>
      <w:proofErr w:type="spellStart"/>
      <w:r w:rsidRPr="0042371E">
        <w:rPr>
          <w:rFonts w:ascii="Arial" w:hAnsi="Arial" w:cs="Arial"/>
          <w:b/>
        </w:rPr>
        <w:t>docFiles</w:t>
      </w:r>
      <w:proofErr w:type="spellEnd"/>
      <w:r w:rsidRPr="00421226">
        <w:rPr>
          <w:rFonts w:ascii="Arial" w:hAnsi="Arial" w:cs="Arial"/>
        </w:rPr>
        <w:t xml:space="preserve"> folder in the File System where app is running. These doc files are converted to text files and placed under the </w:t>
      </w:r>
      <w:proofErr w:type="spellStart"/>
      <w:r w:rsidRPr="007E1091">
        <w:rPr>
          <w:rFonts w:ascii="Arial" w:hAnsi="Arial" w:cs="Arial"/>
        </w:rPr>
        <w:t>inputFiles</w:t>
      </w:r>
      <w:proofErr w:type="spellEnd"/>
      <w:r w:rsidRPr="00421226">
        <w:rPr>
          <w:rFonts w:ascii="Arial" w:hAnsi="Arial" w:cs="Arial"/>
        </w:rPr>
        <w:t xml:space="preserve"> folder for further processing</w:t>
      </w:r>
      <w:r w:rsidR="00C22CCB">
        <w:rPr>
          <w:rFonts w:ascii="Arial" w:hAnsi="Arial" w:cs="Arial"/>
        </w:rPr>
        <w:t>.</w:t>
      </w:r>
    </w:p>
    <w:p w:rsidR="00222527" w:rsidRPr="00222527" w:rsidRDefault="00222527" w:rsidP="00222527">
      <w:pPr>
        <w:pStyle w:val="ListParagraph"/>
        <w:numPr>
          <w:ilvl w:val="0"/>
          <w:numId w:val="16"/>
        </w:numPr>
        <w:spacing w:after="160" w:line="360" w:lineRule="auto"/>
        <w:rPr>
          <w:rFonts w:ascii="Arial" w:hAnsi="Arial" w:cs="Arial"/>
        </w:rPr>
      </w:pPr>
      <w:proofErr w:type="spellStart"/>
      <w:proofErr w:type="gramStart"/>
      <w:r w:rsidRPr="00421226">
        <w:rPr>
          <w:rFonts w:ascii="Arial" w:hAnsi="Arial" w:cs="Arial"/>
          <w:b/>
        </w:rPr>
        <w:t>inputFiles</w:t>
      </w:r>
      <w:proofErr w:type="spellEnd"/>
      <w:proofErr w:type="gramEnd"/>
      <w:r w:rsidR="00421226">
        <w:rPr>
          <w:rFonts w:ascii="Arial" w:hAnsi="Arial" w:cs="Arial"/>
        </w:rPr>
        <w:t xml:space="preserve"> - </w:t>
      </w:r>
      <w:r w:rsidRPr="00222527">
        <w:rPr>
          <w:rFonts w:ascii="Arial" w:hAnsi="Arial" w:cs="Arial"/>
        </w:rPr>
        <w:t>will contain all text files which we want to index.</w:t>
      </w:r>
    </w:p>
    <w:p w:rsidR="00292EB1" w:rsidRDefault="00222527" w:rsidP="00222527">
      <w:pPr>
        <w:pStyle w:val="ListParagraph"/>
        <w:numPr>
          <w:ilvl w:val="0"/>
          <w:numId w:val="16"/>
        </w:numPr>
        <w:spacing w:after="160" w:line="360" w:lineRule="auto"/>
        <w:rPr>
          <w:rFonts w:ascii="Arial" w:hAnsi="Arial" w:cs="Arial"/>
        </w:rPr>
      </w:pPr>
      <w:proofErr w:type="spellStart"/>
      <w:proofErr w:type="gramStart"/>
      <w:r w:rsidRPr="00421226">
        <w:rPr>
          <w:rFonts w:ascii="Arial" w:hAnsi="Arial" w:cs="Arial"/>
          <w:b/>
        </w:rPr>
        <w:t>indexedFiles</w:t>
      </w:r>
      <w:proofErr w:type="spellEnd"/>
      <w:proofErr w:type="gramEnd"/>
      <w:r w:rsidR="00421226">
        <w:rPr>
          <w:rFonts w:ascii="Arial" w:hAnsi="Arial" w:cs="Arial"/>
        </w:rPr>
        <w:t xml:space="preserve"> - </w:t>
      </w:r>
      <w:r w:rsidRPr="00222527">
        <w:rPr>
          <w:rFonts w:ascii="Arial" w:hAnsi="Arial" w:cs="Arial"/>
        </w:rPr>
        <w:t xml:space="preserve">will contain </w:t>
      </w:r>
      <w:proofErr w:type="spellStart"/>
      <w:r w:rsidRPr="00222527">
        <w:rPr>
          <w:rFonts w:ascii="Arial" w:hAnsi="Arial" w:cs="Arial"/>
        </w:rPr>
        <w:t>lucene</w:t>
      </w:r>
      <w:proofErr w:type="spellEnd"/>
      <w:r w:rsidRPr="00222527">
        <w:rPr>
          <w:rFonts w:ascii="Arial" w:hAnsi="Arial" w:cs="Arial"/>
        </w:rPr>
        <w:t xml:space="preserve"> indexed documents. We will search the index inside it.</w:t>
      </w:r>
    </w:p>
    <w:p w:rsidR="00866F3C" w:rsidRPr="004630E4" w:rsidRDefault="004561A6" w:rsidP="004630E4">
      <w:pPr>
        <w:spacing w:after="160" w:line="360" w:lineRule="auto"/>
        <w:rPr>
          <w:rFonts w:ascii="Arial" w:hAnsi="Arial" w:cs="Arial"/>
          <w:b/>
        </w:rPr>
      </w:pPr>
      <w:r w:rsidRPr="009047BF">
        <w:rPr>
          <w:rFonts w:ascii="Arial" w:hAnsi="Arial" w:cs="Arial"/>
          <w:b/>
        </w:rPr>
        <w:t>Please Note: Allowed resume file formats are .doc and .txt</w:t>
      </w:r>
      <w:r w:rsidR="00D9231B">
        <w:rPr>
          <w:rFonts w:ascii="Arial" w:hAnsi="Arial" w:cs="Arial"/>
          <w:b/>
        </w:rPr>
        <w:t>.</w:t>
      </w:r>
    </w:p>
    <w:p w:rsidR="0062736F" w:rsidRDefault="0062736F" w:rsidP="00E74736">
      <w:pPr>
        <w:spacing w:line="257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Convert Doc to Text</w:t>
      </w:r>
      <w:r w:rsidR="000C0945">
        <w:rPr>
          <w:rFonts w:ascii="Arial" w:hAnsi="Arial" w:cs="Arial"/>
          <w:b/>
          <w:u w:val="single"/>
        </w:rPr>
        <w:t xml:space="preserve"> (</w:t>
      </w:r>
      <w:r w:rsidR="000C0945" w:rsidRPr="000C0945">
        <w:rPr>
          <w:rFonts w:ascii="Arial" w:hAnsi="Arial" w:cs="Arial"/>
          <w:b/>
          <w:u w:val="single"/>
        </w:rPr>
        <w:t>ConvertDocToText</w:t>
      </w:r>
      <w:r w:rsidR="000C0945">
        <w:rPr>
          <w:rFonts w:ascii="Arial" w:hAnsi="Arial" w:cs="Arial"/>
          <w:b/>
          <w:u w:val="single"/>
        </w:rPr>
        <w:t>.java)</w:t>
      </w:r>
    </w:p>
    <w:p w:rsidR="0062736F" w:rsidRDefault="0062736F" w:rsidP="00E74736">
      <w:pPr>
        <w:spacing w:line="257" w:lineRule="auto"/>
        <w:rPr>
          <w:rFonts w:ascii="Arial" w:hAnsi="Arial" w:cs="Arial"/>
          <w:b/>
          <w:u w:val="single"/>
        </w:rPr>
      </w:pPr>
    </w:p>
    <w:p w:rsidR="0062736F" w:rsidRDefault="00B93CD3" w:rsidP="005F3514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</w:rPr>
      </w:pPr>
      <w:r w:rsidRPr="00B93CD3">
        <w:rPr>
          <w:rFonts w:ascii="Arial" w:hAnsi="Arial" w:cs="Arial"/>
        </w:rPr>
        <w:t xml:space="preserve">Allowed </w:t>
      </w:r>
      <w:r>
        <w:rPr>
          <w:rFonts w:ascii="Arial" w:hAnsi="Arial" w:cs="Arial"/>
        </w:rPr>
        <w:t>resume file formats are .doc and .txt.</w:t>
      </w:r>
    </w:p>
    <w:p w:rsidR="00B93CD3" w:rsidRDefault="00CE47A2" w:rsidP="00FC6281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User can place the doc files under the </w:t>
      </w:r>
      <w:proofErr w:type="spellStart"/>
      <w:r w:rsidRPr="00CE47A2">
        <w:rPr>
          <w:rFonts w:ascii="Arial" w:hAnsi="Arial" w:cs="Arial"/>
          <w:b/>
        </w:rPr>
        <w:t>docFiles</w:t>
      </w:r>
      <w:proofErr w:type="spellEnd"/>
      <w:r>
        <w:rPr>
          <w:rFonts w:ascii="Arial" w:hAnsi="Arial" w:cs="Arial"/>
        </w:rPr>
        <w:t xml:space="preserve"> folder in the File System where app is running.</w:t>
      </w:r>
      <w:r w:rsidR="00FC6281">
        <w:rPr>
          <w:rFonts w:ascii="Arial" w:hAnsi="Arial" w:cs="Arial"/>
        </w:rPr>
        <w:t xml:space="preserve"> These doc files are converted to text files and placed under the </w:t>
      </w:r>
      <w:proofErr w:type="spellStart"/>
      <w:r w:rsidR="00FC6281" w:rsidRPr="00FC6281">
        <w:rPr>
          <w:rFonts w:ascii="Arial" w:hAnsi="Arial" w:cs="Arial"/>
          <w:b/>
        </w:rPr>
        <w:t>inputFiles</w:t>
      </w:r>
      <w:proofErr w:type="spellEnd"/>
      <w:r w:rsidR="00D04AF3">
        <w:rPr>
          <w:rFonts w:ascii="Arial" w:hAnsi="Arial" w:cs="Arial"/>
        </w:rPr>
        <w:t xml:space="preserve"> folder for further processing.</w:t>
      </w:r>
    </w:p>
    <w:p w:rsidR="000E7FDD" w:rsidRPr="00645C1C" w:rsidRDefault="005F4CC6" w:rsidP="00645C1C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All text file </w:t>
      </w:r>
      <w:r w:rsidR="00C7291A">
        <w:rPr>
          <w:rFonts w:ascii="Arial" w:hAnsi="Arial" w:cs="Arial"/>
        </w:rPr>
        <w:t>resumes</w:t>
      </w:r>
      <w:r w:rsidR="000E7FDD">
        <w:rPr>
          <w:rFonts w:ascii="Arial" w:hAnsi="Arial" w:cs="Arial"/>
        </w:rPr>
        <w:t xml:space="preserve"> can directly be placed under the </w:t>
      </w:r>
      <w:proofErr w:type="spellStart"/>
      <w:r w:rsidR="000E7FDD" w:rsidRPr="000E7FDD">
        <w:rPr>
          <w:rFonts w:ascii="Arial" w:hAnsi="Arial" w:cs="Arial"/>
          <w:b/>
        </w:rPr>
        <w:t>inputFiles</w:t>
      </w:r>
      <w:proofErr w:type="spellEnd"/>
      <w:r w:rsidR="000E7FDD">
        <w:rPr>
          <w:rFonts w:ascii="Arial" w:hAnsi="Arial" w:cs="Arial"/>
        </w:rPr>
        <w:t xml:space="preserve"> folder in the File System.</w:t>
      </w:r>
    </w:p>
    <w:p w:rsidR="0062736F" w:rsidRDefault="0062736F" w:rsidP="00E74736">
      <w:pPr>
        <w:spacing w:line="257" w:lineRule="auto"/>
        <w:rPr>
          <w:rFonts w:ascii="Arial" w:hAnsi="Arial" w:cs="Arial"/>
          <w:b/>
          <w:u w:val="single"/>
        </w:rPr>
      </w:pPr>
    </w:p>
    <w:p w:rsidR="00E74736" w:rsidRPr="002C5AED" w:rsidRDefault="009B6D9D" w:rsidP="00E74736">
      <w:pPr>
        <w:spacing w:line="257" w:lineRule="auto"/>
        <w:rPr>
          <w:rFonts w:ascii="Arial" w:eastAsia="Calibri" w:hAnsi="Arial" w:cs="Arial"/>
          <w:b/>
          <w:u w:val="single"/>
          <w:lang w:val="en-IN"/>
        </w:rPr>
      </w:pPr>
      <w:r>
        <w:rPr>
          <w:rFonts w:ascii="Arial" w:hAnsi="Arial" w:cs="Arial"/>
          <w:b/>
          <w:u w:val="single"/>
        </w:rPr>
        <w:t xml:space="preserve">Resume </w:t>
      </w:r>
      <w:r w:rsidR="00065484">
        <w:rPr>
          <w:rFonts w:ascii="Arial" w:hAnsi="Arial" w:cs="Arial"/>
          <w:b/>
          <w:u w:val="single"/>
        </w:rPr>
        <w:t>Indexer</w:t>
      </w:r>
      <w:r w:rsidR="00D951E6">
        <w:rPr>
          <w:rFonts w:ascii="Arial" w:hAnsi="Arial" w:cs="Arial"/>
          <w:b/>
          <w:u w:val="single"/>
        </w:rPr>
        <w:t xml:space="preserve"> (</w:t>
      </w:r>
      <w:r w:rsidR="00D951E6" w:rsidRPr="00D951E6">
        <w:rPr>
          <w:rFonts w:ascii="Arial" w:hAnsi="Arial" w:cs="Arial"/>
          <w:b/>
          <w:u w:val="single"/>
        </w:rPr>
        <w:t>ResumeIndexer</w:t>
      </w:r>
      <w:r w:rsidR="00D951E6">
        <w:rPr>
          <w:rFonts w:ascii="Arial" w:hAnsi="Arial" w:cs="Arial"/>
          <w:b/>
          <w:u w:val="single"/>
        </w:rPr>
        <w:t>.java)</w:t>
      </w:r>
      <w:r w:rsidR="006D2021">
        <w:rPr>
          <w:rFonts w:ascii="Arial" w:hAnsi="Arial" w:cs="Arial"/>
          <w:b/>
          <w:u w:val="single"/>
        </w:rPr>
        <w:t xml:space="preserve"> – Create Index from files</w:t>
      </w:r>
    </w:p>
    <w:p w:rsidR="00BC2C68" w:rsidRPr="00665B37" w:rsidRDefault="00BC2C68" w:rsidP="00E74736">
      <w:pPr>
        <w:spacing w:line="257" w:lineRule="auto"/>
        <w:rPr>
          <w:rFonts w:ascii="Arial" w:hAnsi="Arial" w:cs="Arial"/>
          <w:b/>
          <w:u w:val="single"/>
        </w:rPr>
      </w:pPr>
    </w:p>
    <w:p w:rsidR="007D45F1" w:rsidRDefault="0001710D" w:rsidP="0001710D">
      <w:pPr>
        <w:pStyle w:val="ListParagraph"/>
        <w:numPr>
          <w:ilvl w:val="0"/>
          <w:numId w:val="4"/>
        </w:numPr>
        <w:spacing w:line="480" w:lineRule="auto"/>
        <w:rPr>
          <w:rFonts w:ascii="Arial" w:eastAsia="Calibri" w:hAnsi="Arial" w:cs="Arial"/>
          <w:lang w:val="en-IN"/>
        </w:rPr>
      </w:pPr>
      <w:r w:rsidRPr="0001710D">
        <w:rPr>
          <w:rFonts w:ascii="Arial" w:eastAsia="Calibri" w:hAnsi="Arial" w:cs="Arial"/>
          <w:lang w:val="en-IN"/>
        </w:rPr>
        <w:t xml:space="preserve">We </w:t>
      </w:r>
      <w:r>
        <w:rPr>
          <w:rFonts w:ascii="Arial" w:eastAsia="Calibri" w:hAnsi="Arial" w:cs="Arial"/>
          <w:lang w:val="en-IN"/>
        </w:rPr>
        <w:t xml:space="preserve">iterate through all files in </w:t>
      </w:r>
      <w:proofErr w:type="spellStart"/>
      <w:r w:rsidRPr="0001710D">
        <w:rPr>
          <w:rFonts w:ascii="Arial" w:eastAsia="Calibri" w:hAnsi="Arial" w:cs="Arial"/>
          <w:b/>
          <w:lang w:val="en-IN"/>
        </w:rPr>
        <w:t>inputFiles</w:t>
      </w:r>
      <w:proofErr w:type="spellEnd"/>
      <w:r w:rsidRPr="0001710D">
        <w:rPr>
          <w:rFonts w:ascii="Arial" w:eastAsia="Calibri" w:hAnsi="Arial" w:cs="Arial"/>
          <w:lang w:val="en-IN"/>
        </w:rPr>
        <w:t xml:space="preserve"> folder and then indexing them. </w:t>
      </w:r>
    </w:p>
    <w:p w:rsidR="0001710D" w:rsidRPr="007D45F1" w:rsidRDefault="0001710D" w:rsidP="007D45F1">
      <w:pPr>
        <w:spacing w:line="480" w:lineRule="auto"/>
        <w:ind w:left="720"/>
        <w:rPr>
          <w:rFonts w:ascii="Arial" w:eastAsia="Calibri" w:hAnsi="Arial" w:cs="Arial"/>
          <w:lang w:val="en-IN"/>
        </w:rPr>
      </w:pPr>
      <w:r w:rsidRPr="007D45F1">
        <w:rPr>
          <w:rFonts w:ascii="Arial" w:eastAsia="Calibri" w:hAnsi="Arial" w:cs="Arial"/>
          <w:lang w:val="en-IN"/>
        </w:rPr>
        <w:t>After that we are creating 3 fields:</w:t>
      </w:r>
    </w:p>
    <w:p w:rsidR="0001710D" w:rsidRPr="0001710D" w:rsidRDefault="0001710D" w:rsidP="00EA2567">
      <w:pPr>
        <w:pStyle w:val="ListParagraph"/>
        <w:numPr>
          <w:ilvl w:val="0"/>
          <w:numId w:val="18"/>
        </w:numPr>
        <w:spacing w:line="480" w:lineRule="auto"/>
        <w:rPr>
          <w:rFonts w:ascii="Arial" w:eastAsia="Calibri" w:hAnsi="Arial" w:cs="Arial"/>
          <w:lang w:val="en-IN"/>
        </w:rPr>
      </w:pPr>
      <w:r w:rsidRPr="0001710D">
        <w:rPr>
          <w:rFonts w:ascii="Arial" w:eastAsia="Calibri" w:hAnsi="Arial" w:cs="Arial"/>
          <w:lang w:val="en-IN"/>
        </w:rPr>
        <w:t>path : File path</w:t>
      </w:r>
      <w:r w:rsidR="00D2003D">
        <w:rPr>
          <w:rFonts w:ascii="Arial" w:eastAsia="Calibri" w:hAnsi="Arial" w:cs="Arial"/>
          <w:lang w:val="en-IN"/>
        </w:rPr>
        <w:t>,</w:t>
      </w:r>
      <w:r w:rsidRPr="0001710D">
        <w:rPr>
          <w:rFonts w:ascii="Arial" w:eastAsia="Calibri" w:hAnsi="Arial" w:cs="Arial"/>
          <w:lang w:val="en-IN"/>
        </w:rPr>
        <w:t xml:space="preserve"> [</w:t>
      </w:r>
      <w:proofErr w:type="spellStart"/>
      <w:r w:rsidRPr="0001710D">
        <w:rPr>
          <w:rFonts w:ascii="Arial" w:eastAsia="Calibri" w:hAnsi="Arial" w:cs="Arial"/>
          <w:lang w:val="en-IN"/>
        </w:rPr>
        <w:t>Field.Store.YES</w:t>
      </w:r>
      <w:proofErr w:type="spellEnd"/>
      <w:r w:rsidRPr="0001710D">
        <w:rPr>
          <w:rFonts w:ascii="Arial" w:eastAsia="Calibri" w:hAnsi="Arial" w:cs="Arial"/>
          <w:lang w:val="en-IN"/>
        </w:rPr>
        <w:t>]</w:t>
      </w:r>
    </w:p>
    <w:p w:rsidR="0001710D" w:rsidRPr="0001710D" w:rsidRDefault="0001710D" w:rsidP="00EA2567">
      <w:pPr>
        <w:pStyle w:val="ListParagraph"/>
        <w:numPr>
          <w:ilvl w:val="0"/>
          <w:numId w:val="18"/>
        </w:numPr>
        <w:spacing w:line="480" w:lineRule="auto"/>
        <w:rPr>
          <w:rFonts w:ascii="Arial" w:eastAsia="Calibri" w:hAnsi="Arial" w:cs="Arial"/>
          <w:lang w:val="en-IN"/>
        </w:rPr>
      </w:pPr>
      <w:r w:rsidRPr="0001710D">
        <w:rPr>
          <w:rFonts w:ascii="Arial" w:eastAsia="Calibri" w:hAnsi="Arial" w:cs="Arial"/>
          <w:lang w:val="en-IN"/>
        </w:rPr>
        <w:t>modified : File last modified timestamp</w:t>
      </w:r>
    </w:p>
    <w:p w:rsidR="00933FF2" w:rsidRPr="00E94718" w:rsidRDefault="0001710D" w:rsidP="00E94718">
      <w:pPr>
        <w:pStyle w:val="ListParagraph"/>
        <w:numPr>
          <w:ilvl w:val="0"/>
          <w:numId w:val="18"/>
        </w:numPr>
        <w:spacing w:line="480" w:lineRule="auto"/>
        <w:rPr>
          <w:rFonts w:ascii="Arial" w:eastAsia="Calibri" w:hAnsi="Arial" w:cs="Arial"/>
          <w:lang w:val="en-IN"/>
        </w:rPr>
      </w:pPr>
      <w:r w:rsidRPr="0001710D">
        <w:rPr>
          <w:rFonts w:ascii="Arial" w:eastAsia="Calibri" w:hAnsi="Arial" w:cs="Arial"/>
          <w:lang w:val="en-IN"/>
        </w:rPr>
        <w:t>contents : File content</w:t>
      </w:r>
      <w:r w:rsidR="00D2003D">
        <w:rPr>
          <w:rFonts w:ascii="Arial" w:eastAsia="Calibri" w:hAnsi="Arial" w:cs="Arial"/>
          <w:lang w:val="en-IN"/>
        </w:rPr>
        <w:t>,</w:t>
      </w:r>
      <w:r w:rsidRPr="0001710D">
        <w:rPr>
          <w:rFonts w:ascii="Arial" w:eastAsia="Calibri" w:hAnsi="Arial" w:cs="Arial"/>
          <w:lang w:val="en-IN"/>
        </w:rPr>
        <w:t xml:space="preserve"> [</w:t>
      </w:r>
      <w:proofErr w:type="spellStart"/>
      <w:r w:rsidRPr="0001710D">
        <w:rPr>
          <w:rFonts w:ascii="Arial" w:eastAsia="Calibri" w:hAnsi="Arial" w:cs="Arial"/>
          <w:lang w:val="en-IN"/>
        </w:rPr>
        <w:t>Field.Store.YES</w:t>
      </w:r>
      <w:proofErr w:type="spellEnd"/>
      <w:r w:rsidRPr="0001710D">
        <w:rPr>
          <w:rFonts w:ascii="Arial" w:eastAsia="Calibri" w:hAnsi="Arial" w:cs="Arial"/>
          <w:lang w:val="en-IN"/>
        </w:rPr>
        <w:t>]</w:t>
      </w:r>
    </w:p>
    <w:p w:rsidR="007D3515" w:rsidRPr="00933FF2" w:rsidRDefault="007D3515" w:rsidP="00933FF2">
      <w:pPr>
        <w:spacing w:line="480" w:lineRule="auto"/>
        <w:rPr>
          <w:rFonts w:ascii="Arial" w:eastAsia="Calibri" w:hAnsi="Arial" w:cs="Arial"/>
          <w:b/>
          <w:u w:val="single"/>
          <w:lang w:val="en-IN"/>
        </w:rPr>
      </w:pPr>
      <w:r w:rsidRPr="00933FF2">
        <w:rPr>
          <w:rFonts w:ascii="Arial" w:eastAsia="Calibri" w:hAnsi="Arial" w:cs="Arial"/>
          <w:b/>
          <w:u w:val="single"/>
          <w:lang w:val="en-IN"/>
        </w:rPr>
        <w:t>Resume Searcher</w:t>
      </w:r>
      <w:r w:rsidR="007B4DE7">
        <w:rPr>
          <w:rFonts w:ascii="Arial" w:eastAsia="Calibri" w:hAnsi="Arial" w:cs="Arial"/>
          <w:b/>
          <w:u w:val="single"/>
          <w:lang w:val="en-IN"/>
        </w:rPr>
        <w:t xml:space="preserve"> (</w:t>
      </w:r>
      <w:r w:rsidR="007B4DE7" w:rsidRPr="007B4DE7">
        <w:rPr>
          <w:rFonts w:ascii="Arial" w:eastAsia="Calibri" w:hAnsi="Arial" w:cs="Arial"/>
          <w:b/>
          <w:u w:val="single"/>
          <w:lang w:val="en-IN"/>
        </w:rPr>
        <w:t>ResumeSearcher</w:t>
      </w:r>
      <w:r w:rsidR="007B4DE7">
        <w:rPr>
          <w:rFonts w:ascii="Arial" w:eastAsia="Calibri" w:hAnsi="Arial" w:cs="Arial"/>
          <w:b/>
          <w:u w:val="single"/>
          <w:lang w:val="en-IN"/>
        </w:rPr>
        <w:t>.java)</w:t>
      </w:r>
      <w:r w:rsidR="00906F16">
        <w:rPr>
          <w:rFonts w:ascii="Arial" w:eastAsia="Calibri" w:hAnsi="Arial" w:cs="Arial"/>
          <w:b/>
          <w:u w:val="single"/>
          <w:lang w:val="en-IN"/>
        </w:rPr>
        <w:t xml:space="preserve"> - S</w:t>
      </w:r>
      <w:r w:rsidR="00906F16" w:rsidRPr="00906F16">
        <w:rPr>
          <w:rFonts w:ascii="Arial" w:eastAsia="Calibri" w:hAnsi="Arial" w:cs="Arial"/>
          <w:b/>
          <w:u w:val="single"/>
          <w:lang w:val="en-IN"/>
        </w:rPr>
        <w:t>earch tokens within indexed documents</w:t>
      </w:r>
    </w:p>
    <w:p w:rsidR="007D3515" w:rsidRDefault="0097565F" w:rsidP="00AB1984">
      <w:pPr>
        <w:pStyle w:val="ListParagraph"/>
        <w:numPr>
          <w:ilvl w:val="0"/>
          <w:numId w:val="4"/>
        </w:numPr>
        <w:spacing w:line="360" w:lineRule="auto"/>
        <w:rPr>
          <w:rFonts w:ascii="Arial" w:eastAsia="Calibri" w:hAnsi="Arial" w:cs="Arial"/>
          <w:lang w:val="en-IN"/>
        </w:rPr>
      </w:pPr>
      <w:r>
        <w:rPr>
          <w:rFonts w:ascii="Arial" w:eastAsia="Calibri" w:hAnsi="Arial" w:cs="Arial"/>
          <w:lang w:val="en-IN"/>
        </w:rPr>
        <w:t xml:space="preserve">We will search the indexed files which were </w:t>
      </w:r>
      <w:r w:rsidR="003B1F2D">
        <w:rPr>
          <w:rFonts w:ascii="Arial" w:eastAsia="Calibri" w:hAnsi="Arial" w:cs="Arial"/>
          <w:lang w:val="en-IN"/>
        </w:rPr>
        <w:t>created in the previous step. (i</w:t>
      </w:r>
      <w:r>
        <w:rPr>
          <w:rFonts w:ascii="Arial" w:eastAsia="Calibri" w:hAnsi="Arial" w:cs="Arial"/>
          <w:lang w:val="en-IN"/>
        </w:rPr>
        <w:t xml:space="preserve">.e. </w:t>
      </w:r>
      <w:r>
        <w:rPr>
          <w:rFonts w:ascii="Segoe UI" w:hAnsi="Segoe UI" w:cs="Segoe UI"/>
          <w:color w:val="212121"/>
          <w:shd w:val="clear" w:color="auto" w:fill="FFFFFF"/>
        </w:rPr>
        <w:t xml:space="preserve">we will search the documents which contain </w:t>
      </w:r>
      <w:r w:rsidR="003B0476">
        <w:rPr>
          <w:rFonts w:ascii="Segoe UI" w:hAnsi="Segoe UI" w:cs="Segoe UI"/>
          <w:color w:val="212121"/>
          <w:shd w:val="clear" w:color="auto" w:fill="FFFFFF"/>
        </w:rPr>
        <w:t xml:space="preserve">the </w:t>
      </w:r>
      <w:r>
        <w:rPr>
          <w:rFonts w:ascii="Segoe UI" w:hAnsi="Segoe UI" w:cs="Segoe UI"/>
          <w:color w:val="212121"/>
          <w:shd w:val="clear" w:color="auto" w:fill="FFFFFF"/>
        </w:rPr>
        <w:t>search query terms</w:t>
      </w:r>
      <w:r>
        <w:rPr>
          <w:rFonts w:ascii="Arial" w:eastAsia="Calibri" w:hAnsi="Arial" w:cs="Arial"/>
          <w:lang w:val="en-IN"/>
        </w:rPr>
        <w:t>)</w:t>
      </w:r>
    </w:p>
    <w:p w:rsidR="00875BBF" w:rsidRPr="00875BBF" w:rsidRDefault="00875BBF" w:rsidP="00875BBF">
      <w:pPr>
        <w:spacing w:line="480" w:lineRule="auto"/>
        <w:rPr>
          <w:rFonts w:ascii="Arial" w:eastAsia="Calibri" w:hAnsi="Arial" w:cs="Arial"/>
          <w:lang w:val="en-IN"/>
        </w:rPr>
      </w:pPr>
    </w:p>
    <w:p w:rsidR="00013089" w:rsidRDefault="00013089" w:rsidP="00013089">
      <w:pPr>
        <w:spacing w:line="360" w:lineRule="auto"/>
        <w:jc w:val="both"/>
        <w:rPr>
          <w:rFonts w:ascii="Arial" w:eastAsia="Calibri" w:hAnsi="Arial" w:cs="Arial"/>
          <w:lang w:val="en-IN"/>
        </w:rPr>
      </w:pPr>
    </w:p>
    <w:p w:rsidR="00013089" w:rsidRDefault="00013089" w:rsidP="00013089">
      <w:pPr>
        <w:spacing w:line="360" w:lineRule="auto"/>
        <w:jc w:val="both"/>
        <w:rPr>
          <w:rFonts w:ascii="Arial" w:eastAsia="Calibri" w:hAnsi="Arial" w:cs="Arial"/>
          <w:lang w:val="en-IN"/>
        </w:rPr>
      </w:pPr>
    </w:p>
    <w:p w:rsidR="00013089" w:rsidRDefault="00013089" w:rsidP="00013089">
      <w:pPr>
        <w:spacing w:line="360" w:lineRule="auto"/>
        <w:jc w:val="both"/>
        <w:rPr>
          <w:rFonts w:ascii="Arial" w:eastAsia="Calibri" w:hAnsi="Arial" w:cs="Arial"/>
          <w:lang w:val="en-IN"/>
        </w:rPr>
      </w:pPr>
    </w:p>
    <w:p w:rsidR="005055ED" w:rsidRDefault="00421B3F" w:rsidP="0074590C">
      <w:pPr>
        <w:tabs>
          <w:tab w:val="left" w:pos="10260"/>
        </w:tabs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>Resume Ranker o</w:t>
      </w:r>
      <w:r w:rsidR="003143F4">
        <w:rPr>
          <w:rFonts w:ascii="Arial" w:hAnsi="Arial" w:cs="Arial"/>
          <w:b/>
          <w:u w:val="single"/>
        </w:rPr>
        <w:t>utput with Top Score for the res</w:t>
      </w:r>
      <w:r>
        <w:rPr>
          <w:rFonts w:ascii="Arial" w:hAnsi="Arial" w:cs="Arial"/>
          <w:b/>
          <w:u w:val="single"/>
        </w:rPr>
        <w:t>umes based on keyword sear</w:t>
      </w:r>
      <w:r w:rsidR="00A60666">
        <w:rPr>
          <w:rFonts w:ascii="Arial" w:hAnsi="Arial" w:cs="Arial"/>
          <w:b/>
          <w:u w:val="single"/>
        </w:rPr>
        <w:t>ch term</w:t>
      </w:r>
    </w:p>
    <w:p w:rsidR="00AB4BDA" w:rsidRPr="00AB4BDA" w:rsidRDefault="00AB4BDA" w:rsidP="0074590C">
      <w:pPr>
        <w:tabs>
          <w:tab w:val="left" w:pos="10260"/>
        </w:tabs>
        <w:jc w:val="both"/>
        <w:rPr>
          <w:rFonts w:ascii="Arial" w:hAnsi="Arial" w:cs="Arial"/>
          <w:b/>
          <w:u w:val="single"/>
        </w:rPr>
      </w:pPr>
      <w:r w:rsidRPr="00AB4BDA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44D920" wp14:editId="614AA685">
                <wp:simplePos x="0" y="0"/>
                <wp:positionH relativeFrom="margin">
                  <wp:align>left</wp:align>
                </wp:positionH>
                <wp:positionV relativeFrom="paragraph">
                  <wp:posOffset>245745</wp:posOffset>
                </wp:positionV>
                <wp:extent cx="6315075" cy="4438650"/>
                <wp:effectExtent l="57150" t="38100" r="85725" b="95250"/>
                <wp:wrapTopAndBottom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075" cy="4438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AB9" w:rsidRPr="006C7324" w:rsidRDefault="003C0280" w:rsidP="000A3AB9">
                            <w:pPr>
                              <w:jc w:val="center"/>
                              <w:rPr>
                                <w:rFonts w:ascii="Arial" w:hAnsi="Arial" w:cs="Arial"/>
                                <w:lang w:val="en"/>
                              </w:rPr>
                            </w:pP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2C2FFC79" wp14:editId="5F331868">
                                  <wp:extent cx="5662295" cy="3743325"/>
                                  <wp:effectExtent l="0" t="0" r="0" b="952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62295" cy="37433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74320" tIns="274320" rIns="274320" bIns="2743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4D920" id="Rectangle 9" o:spid="_x0000_s1033" style="position:absolute;left:0;text-align:left;margin-left:0;margin-top:19.35pt;width:497.25pt;height:349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" fillcolor="#e5e5cc [1621]" strokecolor="#404040 [2429]">
                <v:fill color2="#f7f7ef [501]" rotate="t" angle="180" colors="0 #fbfbc1;22938f #fbfbd3;1 #ffffed" focus="100%" type="gradient"/>
                <v:shadow on="t" color="black" opacity="24903f" origin=",.5" offset="0,.55556mm"/>
                <v:textbox inset="21.6pt,21.6pt,21.6pt,21.6pt">
                  <w:txbxContent>
                    <w:p w:rsidR="000A3AB9" w:rsidRPr="006C7324" w:rsidRDefault="003C0280" w:rsidP="000A3AB9">
                      <w:pPr>
                        <w:jc w:val="center"/>
                        <w:rPr>
                          <w:rFonts w:ascii="Arial" w:hAnsi="Arial" w:cs="Arial"/>
                          <w:lang w:val="en"/>
                        </w:rPr>
                      </w:pP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2C2FFC79" wp14:editId="5F331868">
                            <wp:extent cx="5662295" cy="3743325"/>
                            <wp:effectExtent l="0" t="0" r="0" b="952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62295" cy="37433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:rsidR="005055ED" w:rsidRDefault="005055ED" w:rsidP="009D3274">
      <w:pPr>
        <w:tabs>
          <w:tab w:val="left" w:pos="10260"/>
        </w:tabs>
        <w:jc w:val="both"/>
        <w:rPr>
          <w:rFonts w:ascii="Arial" w:hAnsi="Arial" w:cs="Arial"/>
          <w:b/>
          <w:u w:val="single"/>
        </w:rPr>
      </w:pPr>
    </w:p>
    <w:p w:rsidR="006E204A" w:rsidRDefault="006E204A" w:rsidP="009D3274">
      <w:pPr>
        <w:tabs>
          <w:tab w:val="left" w:pos="10260"/>
        </w:tabs>
        <w:jc w:val="both"/>
        <w:rPr>
          <w:rFonts w:ascii="Arial" w:hAnsi="Arial" w:cs="Arial"/>
          <w:b/>
          <w:u w:val="single"/>
        </w:rPr>
      </w:pPr>
    </w:p>
    <w:p w:rsidR="006E204A" w:rsidRDefault="006E204A" w:rsidP="009D3274">
      <w:pPr>
        <w:tabs>
          <w:tab w:val="left" w:pos="10260"/>
        </w:tabs>
        <w:jc w:val="both"/>
        <w:rPr>
          <w:rFonts w:ascii="Arial" w:hAnsi="Arial" w:cs="Arial"/>
          <w:b/>
          <w:u w:val="single"/>
        </w:rPr>
      </w:pPr>
    </w:p>
    <w:p w:rsidR="006C389B" w:rsidRDefault="006C389B" w:rsidP="009D3274">
      <w:pPr>
        <w:tabs>
          <w:tab w:val="left" w:pos="10260"/>
        </w:tabs>
        <w:jc w:val="both"/>
        <w:rPr>
          <w:rFonts w:ascii="Arial" w:hAnsi="Arial" w:cs="Arial"/>
          <w:b/>
          <w:u w:val="single"/>
        </w:rPr>
      </w:pPr>
    </w:p>
    <w:sectPr w:rsidR="006C389B" w:rsidSect="00A87BD2">
      <w:footerReference w:type="default" r:id="rId14"/>
      <w:type w:val="continuous"/>
      <w:pgSz w:w="12240" w:h="15840" w:code="1"/>
      <w:pgMar w:top="990" w:right="990" w:bottom="1620" w:left="990" w:header="360" w:footer="3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3A5" w:rsidRDefault="00E613A5">
      <w:r>
        <w:separator/>
      </w:r>
    </w:p>
  </w:endnote>
  <w:endnote w:type="continuationSeparator" w:id="0">
    <w:p w:rsidR="00E613A5" w:rsidRDefault="00E61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14E" w:rsidRDefault="00CA614E" w:rsidP="00B70876">
    <w:pPr>
      <w:pStyle w:val="Footer"/>
      <w:tabs>
        <w:tab w:val="clear" w:pos="4677"/>
        <w:tab w:val="center" w:pos="2160"/>
      </w:tabs>
      <w:jc w:val="right"/>
      <w:rPr>
        <w:rFonts w:ascii="Arial" w:hAnsi="Arial" w:cs="Arial"/>
        <w:noProof/>
      </w:rPr>
    </w:pPr>
  </w:p>
  <w:p w:rsidR="00CA614E" w:rsidRPr="006D7D65" w:rsidRDefault="00CA614E" w:rsidP="00B70876">
    <w:pPr>
      <w:pStyle w:val="Footer"/>
      <w:tabs>
        <w:tab w:val="clear" w:pos="4677"/>
        <w:tab w:val="center" w:pos="2160"/>
      </w:tabs>
      <w:jc w:val="right"/>
      <w:rPr>
        <w:rFonts w:ascii="Arial" w:hAnsi="Arial" w:cs="Arial"/>
        <w:noProof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AD01A8B" wp14:editId="3C96F866">
              <wp:simplePos x="0" y="0"/>
              <wp:positionH relativeFrom="column">
                <wp:posOffset>1528843</wp:posOffset>
              </wp:positionH>
              <wp:positionV relativeFrom="paragraph">
                <wp:posOffset>154143</wp:posOffset>
              </wp:positionV>
              <wp:extent cx="4274289" cy="276447"/>
              <wp:effectExtent l="0" t="0" r="0" b="9525"/>
              <wp:wrapNone/>
              <wp:docPr id="21" name="Text Box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74289" cy="27644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614E" w:rsidRPr="006D7D65" w:rsidRDefault="00CA614E" w:rsidP="001E0398">
                          <w:pPr>
                            <w:pStyle w:val="Footer"/>
                            <w:tabs>
                              <w:tab w:val="clear" w:pos="4677"/>
                              <w:tab w:val="center" w:pos="2160"/>
                            </w:tabs>
                            <w:ind w:right="540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</w:rPr>
                            <w:t>KGISL-GSS</w:t>
                          </w:r>
                          <w:r w:rsidRPr="006D7D65">
                            <w:rPr>
                              <w:rFonts w:ascii="Arial" w:hAnsi="Arial" w:cs="Arial"/>
                              <w:color w:val="000000"/>
                            </w:rPr>
                            <w:t xml:space="preserve"> (C) Copyright (</w:t>
                          </w:r>
                          <w:r>
                            <w:rPr>
                              <w:rFonts w:ascii="Arial" w:hAnsi="Arial" w:cs="Arial"/>
                              <w:color w:val="000000"/>
                            </w:rPr>
                            <w:t>202</w:t>
                          </w:r>
                          <w:r w:rsidR="00352E37">
                            <w:rPr>
                              <w:rFonts w:ascii="Arial" w:hAnsi="Arial" w:cs="Arial"/>
                              <w:color w:val="000000"/>
                            </w:rPr>
                            <w:t>1</w:t>
                          </w:r>
                          <w:r w:rsidRPr="006D7D65">
                            <w:rPr>
                              <w:rFonts w:ascii="Arial" w:hAnsi="Arial" w:cs="Arial"/>
                              <w:color w:val="000000"/>
                            </w:rPr>
                            <w:t>) All Rights Reserved</w:t>
                          </w:r>
                        </w:p>
                        <w:p w:rsidR="00CA614E" w:rsidRPr="001E0398" w:rsidRDefault="00CA614E" w:rsidP="001E0398">
                          <w:pPr>
                            <w:rPr>
                              <w:rFonts w:ascii="Arial" w:hAnsi="Arial" w:cs="Arial"/>
                              <w:color w:val="CCCC66" w:themeColor="accent3"/>
                              <w:sz w:val="18"/>
                              <w:szCs w:val="3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D01A8B" id="_x0000_t202" coordsize="21600,21600" o:spt="202" path="m,l,21600r21600,l21600,xe">
              <v:stroke joinstyle="miter"/>
              <v:path gradientshapeok="t" o:connecttype="rect"/>
            </v:shapetype>
            <v:shape id="Text Box 166" o:spid="_x0000_s1034" type="#_x0000_t202" style="position:absolute;left:0;text-align:left;margin-left:120.4pt;margin-top:12.15pt;width:336.55pt;height:21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" filled="f" stroked="f">
              <v:textbox>
                <w:txbxContent>
                  <w:p w:rsidR="00CA614E" w:rsidRPr="006D7D65" w:rsidRDefault="00CA614E" w:rsidP="001E0398">
                    <w:pPr>
                      <w:pStyle w:val="Footer"/>
                      <w:tabs>
                        <w:tab w:val="clear" w:pos="4677"/>
                        <w:tab w:val="center" w:pos="2160"/>
                      </w:tabs>
                      <w:ind w:right="540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  <w:color w:val="000000"/>
                      </w:rPr>
                      <w:t>KGISL-GSS</w:t>
                    </w:r>
                    <w:r w:rsidRPr="006D7D65">
                      <w:rPr>
                        <w:rFonts w:ascii="Arial" w:hAnsi="Arial" w:cs="Arial"/>
                        <w:color w:val="000000"/>
                      </w:rPr>
                      <w:t xml:space="preserve"> (C) Copyright (</w:t>
                    </w:r>
                    <w:r>
                      <w:rPr>
                        <w:rFonts w:ascii="Arial" w:hAnsi="Arial" w:cs="Arial"/>
                        <w:color w:val="000000"/>
                      </w:rPr>
                      <w:t>202</w:t>
                    </w:r>
                    <w:r w:rsidR="00352E37">
                      <w:rPr>
                        <w:rFonts w:ascii="Arial" w:hAnsi="Arial" w:cs="Arial"/>
                        <w:color w:val="000000"/>
                      </w:rPr>
                      <w:t>1</w:t>
                    </w:r>
                    <w:r w:rsidRPr="006D7D65">
                      <w:rPr>
                        <w:rFonts w:ascii="Arial" w:hAnsi="Arial" w:cs="Arial"/>
                        <w:color w:val="000000"/>
                      </w:rPr>
                      <w:t>) All Rights Reserved</w:t>
                    </w:r>
                  </w:p>
                  <w:p w:rsidR="00CA614E" w:rsidRPr="001E0398" w:rsidRDefault="00CA614E" w:rsidP="001E0398">
                    <w:pPr>
                      <w:rPr>
                        <w:rFonts w:ascii="Arial" w:hAnsi="Arial" w:cs="Arial"/>
                        <w:color w:val="CCCC66" w:themeColor="accent3"/>
                        <w:sz w:val="18"/>
                        <w:szCs w:val="3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DEB93D" wp14:editId="51754475">
              <wp:simplePos x="0" y="0"/>
              <wp:positionH relativeFrom="column">
                <wp:posOffset>-419100</wp:posOffset>
              </wp:positionH>
              <wp:positionV relativeFrom="paragraph">
                <wp:posOffset>-219710</wp:posOffset>
              </wp:positionV>
              <wp:extent cx="1308100" cy="1152525"/>
              <wp:effectExtent l="0" t="0" r="0" b="9525"/>
              <wp:wrapNone/>
              <wp:docPr id="13" name="Text Box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8100" cy="1152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614E" w:rsidRPr="001E0398" w:rsidRDefault="00CA614E" w:rsidP="001E0398">
                          <w:pPr>
                            <w:jc w:val="center"/>
                            <w:rPr>
                              <w:rFonts w:ascii="Arial" w:hAnsi="Arial" w:cs="Arial"/>
                              <w:color w:val="CCCC66" w:themeColor="accent3"/>
                              <w:sz w:val="18"/>
                              <w:szCs w:val="38"/>
                            </w:rPr>
                          </w:pPr>
                          <w:r>
                            <w:rPr>
                              <w:noProof/>
                              <w:lang w:val="en-IN" w:eastAsia="en-IN"/>
                            </w:rPr>
                            <w:drawing>
                              <wp:inline distT="0" distB="0" distL="0" distR="0">
                                <wp:extent cx="1106081" cy="886147"/>
                                <wp:effectExtent l="0" t="0" r="0" b="0"/>
                                <wp:docPr id="36" name="Picture 36" descr="https://companies.naukri.com/kgisl-gss-jobs/wp-content/uploads/sites/29089/2019/05/KGISL-OG-TAG-LOGO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 descr="https://companies.naukri.com/kgisl-gss-jobs/wp-content/uploads/sites/29089/2019/05/KGISL-OG-TAG-LOGO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61116" cy="93023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DEB93D" id="_x0000_s1035" type="#_x0000_t202" style="position:absolute;left:0;text-align:left;margin-left:-33pt;margin-top:-17.3pt;width:103pt;height:9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" filled="f" stroked="f">
              <v:textbox>
                <w:txbxContent>
                  <w:p w:rsidR="00CA614E" w:rsidRPr="001E0398" w:rsidRDefault="00CA614E" w:rsidP="001E0398">
                    <w:pPr>
                      <w:jc w:val="center"/>
                      <w:rPr>
                        <w:rFonts w:ascii="Arial" w:hAnsi="Arial" w:cs="Arial"/>
                        <w:color w:val="CCCC66" w:themeColor="accent3"/>
                        <w:sz w:val="18"/>
                        <w:szCs w:val="38"/>
                      </w:rPr>
                    </w:pPr>
                    <w:r>
                      <w:rPr>
                        <w:noProof/>
                        <w:lang w:val="en-IN" w:eastAsia="en-IN"/>
                      </w:rPr>
                      <w:drawing>
                        <wp:inline distT="0" distB="0" distL="0" distR="0">
                          <wp:extent cx="1106081" cy="886147"/>
                          <wp:effectExtent l="0" t="0" r="0" b="0"/>
                          <wp:docPr id="36" name="Picture 36" descr="https://companies.naukri.com/kgisl-gss-jobs/wp-content/uploads/sites/29089/2019/05/KGISL-OG-TAG-LOGO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 descr="https://companies.naukri.com/kgisl-gss-jobs/wp-content/uploads/sites/29089/2019/05/KGISL-OG-TAG-LOGO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61116" cy="93023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6C439D9" wp14:editId="30EBF6AD">
              <wp:simplePos x="0" y="0"/>
              <wp:positionH relativeFrom="column">
                <wp:posOffset>-270510</wp:posOffset>
              </wp:positionH>
              <wp:positionV relativeFrom="paragraph">
                <wp:posOffset>-238570</wp:posOffset>
              </wp:positionV>
              <wp:extent cx="7062470" cy="45085"/>
              <wp:effectExtent l="0" t="0" r="5080" b="0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62470" cy="4508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C05EF76" id="Rectangle 12" o:spid="_x0000_s1026" style="position:absolute;margin-left:-21.3pt;margin-top:-18.8pt;width:556.1pt;height:3.5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" fillcolor="#91d32b [3204]" stroked="f" strokeweight="2pt"/>
          </w:pict>
        </mc:Fallback>
      </mc:AlternateContent>
    </w:r>
    <w:r w:rsidRPr="006D7D65">
      <w:rPr>
        <w:rFonts w:ascii="Arial" w:hAnsi="Arial" w:cs="Arial"/>
        <w:noProof/>
      </w:rPr>
      <w:t xml:space="preserve"> </w:t>
    </w:r>
  </w:p>
  <w:p w:rsidR="00CA614E" w:rsidRPr="006D7D65" w:rsidRDefault="00CA614E" w:rsidP="002D2E2F">
    <w:pPr>
      <w:pStyle w:val="Footer"/>
      <w:tabs>
        <w:tab w:val="clear" w:pos="4677"/>
        <w:tab w:val="center" w:pos="2160"/>
      </w:tabs>
      <w:ind w:left="540" w:right="540"/>
      <w:rPr>
        <w:rFonts w:ascii="Arial" w:hAnsi="Arial" w:cs="Arial"/>
      </w:rPr>
    </w:pPr>
  </w:p>
  <w:p w:rsidR="00CA614E" w:rsidRDefault="00CA614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3A5" w:rsidRDefault="00E613A5">
      <w:r>
        <w:separator/>
      </w:r>
    </w:p>
  </w:footnote>
  <w:footnote w:type="continuationSeparator" w:id="0">
    <w:p w:rsidR="00E613A5" w:rsidRDefault="00E61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33A34"/>
    <w:multiLevelType w:val="multilevel"/>
    <w:tmpl w:val="62024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51085F"/>
    <w:multiLevelType w:val="hybridMultilevel"/>
    <w:tmpl w:val="C58E60D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E36C11"/>
    <w:multiLevelType w:val="hybridMultilevel"/>
    <w:tmpl w:val="2C841C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3E65B2"/>
    <w:multiLevelType w:val="hybridMultilevel"/>
    <w:tmpl w:val="29BA26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A923BE3"/>
    <w:multiLevelType w:val="hybridMultilevel"/>
    <w:tmpl w:val="65A6EDF2"/>
    <w:lvl w:ilvl="0" w:tplc="DF56A7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393231"/>
    <w:multiLevelType w:val="hybridMultilevel"/>
    <w:tmpl w:val="9FDA0394"/>
    <w:lvl w:ilvl="0" w:tplc="40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0123EEB"/>
    <w:multiLevelType w:val="hybridMultilevel"/>
    <w:tmpl w:val="E47E72C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5DF12F8"/>
    <w:multiLevelType w:val="hybridMultilevel"/>
    <w:tmpl w:val="ADF4D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2B06A6"/>
    <w:multiLevelType w:val="hybridMultilevel"/>
    <w:tmpl w:val="95D6D2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7E029F"/>
    <w:multiLevelType w:val="hybridMultilevel"/>
    <w:tmpl w:val="BDFE45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502366"/>
    <w:multiLevelType w:val="hybridMultilevel"/>
    <w:tmpl w:val="6478A5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1909BB"/>
    <w:multiLevelType w:val="hybridMultilevel"/>
    <w:tmpl w:val="F33C0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2F595A"/>
    <w:multiLevelType w:val="hybridMultilevel"/>
    <w:tmpl w:val="3D3C7B0E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DC2918"/>
    <w:multiLevelType w:val="hybridMultilevel"/>
    <w:tmpl w:val="67F0D03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FD85332"/>
    <w:multiLevelType w:val="multilevel"/>
    <w:tmpl w:val="C8E20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2B53813"/>
    <w:multiLevelType w:val="hybridMultilevel"/>
    <w:tmpl w:val="EFE83C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040A68"/>
    <w:multiLevelType w:val="hybridMultilevel"/>
    <w:tmpl w:val="F28A2A20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AD3AD8"/>
    <w:multiLevelType w:val="hybridMultilevel"/>
    <w:tmpl w:val="A62451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AB12BA"/>
    <w:multiLevelType w:val="multilevel"/>
    <w:tmpl w:val="5CBE7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86D7974"/>
    <w:multiLevelType w:val="hybridMultilevel"/>
    <w:tmpl w:val="590465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53472C"/>
    <w:multiLevelType w:val="hybridMultilevel"/>
    <w:tmpl w:val="5CCC61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160EBC"/>
    <w:multiLevelType w:val="hybridMultilevel"/>
    <w:tmpl w:val="F7562A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8"/>
  </w:num>
  <w:num w:numId="4">
    <w:abstractNumId w:val="9"/>
  </w:num>
  <w:num w:numId="5">
    <w:abstractNumId w:val="20"/>
  </w:num>
  <w:num w:numId="6">
    <w:abstractNumId w:val="19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</w:num>
  <w:num w:numId="9">
    <w:abstractNumId w:val="10"/>
  </w:num>
  <w:num w:numId="10">
    <w:abstractNumId w:val="21"/>
  </w:num>
  <w:num w:numId="11">
    <w:abstractNumId w:val="4"/>
  </w:num>
  <w:num w:numId="12">
    <w:abstractNumId w:val="13"/>
  </w:num>
  <w:num w:numId="13">
    <w:abstractNumId w:val="6"/>
  </w:num>
  <w:num w:numId="14">
    <w:abstractNumId w:val="12"/>
  </w:num>
  <w:num w:numId="15">
    <w:abstractNumId w:val="7"/>
  </w:num>
  <w:num w:numId="16">
    <w:abstractNumId w:val="17"/>
  </w:num>
  <w:num w:numId="17">
    <w:abstractNumId w:val="8"/>
  </w:num>
  <w:num w:numId="18">
    <w:abstractNumId w:val="5"/>
  </w:num>
  <w:num w:numId="19">
    <w:abstractNumId w:val="15"/>
  </w:num>
  <w:num w:numId="20">
    <w:abstractNumId w:val="3"/>
  </w:num>
  <w:num w:numId="21">
    <w:abstractNumId w:val="14"/>
  </w:num>
  <w:num w:numId="22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>
      <o:colormru v:ext="edit" colors="#eaeaea,#f8f9fd,#f5c30b,#efa82c,#cd9b17,#f7e8c7,#ff8001,#fad431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A03"/>
    <w:rsid w:val="00000167"/>
    <w:rsid w:val="00000E96"/>
    <w:rsid w:val="00002F88"/>
    <w:rsid w:val="000058F1"/>
    <w:rsid w:val="00006E7E"/>
    <w:rsid w:val="0001066B"/>
    <w:rsid w:val="00013089"/>
    <w:rsid w:val="0001710D"/>
    <w:rsid w:val="0001790A"/>
    <w:rsid w:val="0002111E"/>
    <w:rsid w:val="00025F25"/>
    <w:rsid w:val="000263B8"/>
    <w:rsid w:val="00027465"/>
    <w:rsid w:val="000302E2"/>
    <w:rsid w:val="000317F9"/>
    <w:rsid w:val="00040515"/>
    <w:rsid w:val="0005275C"/>
    <w:rsid w:val="00053D5C"/>
    <w:rsid w:val="00054777"/>
    <w:rsid w:val="000571FA"/>
    <w:rsid w:val="0006128E"/>
    <w:rsid w:val="0006440E"/>
    <w:rsid w:val="00064428"/>
    <w:rsid w:val="00065484"/>
    <w:rsid w:val="000700BE"/>
    <w:rsid w:val="00072FB8"/>
    <w:rsid w:val="00073687"/>
    <w:rsid w:val="00076916"/>
    <w:rsid w:val="00081922"/>
    <w:rsid w:val="00085085"/>
    <w:rsid w:val="00085AAC"/>
    <w:rsid w:val="00085B55"/>
    <w:rsid w:val="00086D56"/>
    <w:rsid w:val="00087B33"/>
    <w:rsid w:val="00092409"/>
    <w:rsid w:val="00096048"/>
    <w:rsid w:val="000963EE"/>
    <w:rsid w:val="00096BDA"/>
    <w:rsid w:val="00097CA5"/>
    <w:rsid w:val="000A0B9C"/>
    <w:rsid w:val="000A3607"/>
    <w:rsid w:val="000A3AB9"/>
    <w:rsid w:val="000A43FA"/>
    <w:rsid w:val="000A47FB"/>
    <w:rsid w:val="000B0584"/>
    <w:rsid w:val="000B0D64"/>
    <w:rsid w:val="000B3E29"/>
    <w:rsid w:val="000B7080"/>
    <w:rsid w:val="000C0945"/>
    <w:rsid w:val="000C274E"/>
    <w:rsid w:val="000C3586"/>
    <w:rsid w:val="000C4919"/>
    <w:rsid w:val="000C6787"/>
    <w:rsid w:val="000C6CA1"/>
    <w:rsid w:val="000C6EA5"/>
    <w:rsid w:val="000C70AA"/>
    <w:rsid w:val="000C7B39"/>
    <w:rsid w:val="000D418E"/>
    <w:rsid w:val="000E0BCD"/>
    <w:rsid w:val="000E269F"/>
    <w:rsid w:val="000E3547"/>
    <w:rsid w:val="000E46FE"/>
    <w:rsid w:val="000E7FDD"/>
    <w:rsid w:val="000F1ABD"/>
    <w:rsid w:val="000F4822"/>
    <w:rsid w:val="000F4E68"/>
    <w:rsid w:val="0010514A"/>
    <w:rsid w:val="00105397"/>
    <w:rsid w:val="00105846"/>
    <w:rsid w:val="0010652D"/>
    <w:rsid w:val="00110CC5"/>
    <w:rsid w:val="001112E4"/>
    <w:rsid w:val="001118D3"/>
    <w:rsid w:val="00111CA7"/>
    <w:rsid w:val="00112B87"/>
    <w:rsid w:val="00113A6F"/>
    <w:rsid w:val="00120292"/>
    <w:rsid w:val="00123237"/>
    <w:rsid w:val="001252EF"/>
    <w:rsid w:val="00132B5B"/>
    <w:rsid w:val="00134516"/>
    <w:rsid w:val="001351ED"/>
    <w:rsid w:val="00136211"/>
    <w:rsid w:val="00141EB8"/>
    <w:rsid w:val="00142532"/>
    <w:rsid w:val="001446A2"/>
    <w:rsid w:val="0014709F"/>
    <w:rsid w:val="0015232E"/>
    <w:rsid w:val="00157A08"/>
    <w:rsid w:val="001605D5"/>
    <w:rsid w:val="001616D4"/>
    <w:rsid w:val="00161B19"/>
    <w:rsid w:val="00162716"/>
    <w:rsid w:val="0016342F"/>
    <w:rsid w:val="00166470"/>
    <w:rsid w:val="00167A3B"/>
    <w:rsid w:val="00167BBB"/>
    <w:rsid w:val="0017001E"/>
    <w:rsid w:val="00170756"/>
    <w:rsid w:val="00177DDF"/>
    <w:rsid w:val="00180395"/>
    <w:rsid w:val="00180C9E"/>
    <w:rsid w:val="00183A64"/>
    <w:rsid w:val="001844EB"/>
    <w:rsid w:val="001955E9"/>
    <w:rsid w:val="00196EBE"/>
    <w:rsid w:val="001A17BC"/>
    <w:rsid w:val="001A4E7B"/>
    <w:rsid w:val="001A5117"/>
    <w:rsid w:val="001A6197"/>
    <w:rsid w:val="001B4267"/>
    <w:rsid w:val="001B6C06"/>
    <w:rsid w:val="001C0B2D"/>
    <w:rsid w:val="001C2B99"/>
    <w:rsid w:val="001C3791"/>
    <w:rsid w:val="001C3E2F"/>
    <w:rsid w:val="001C583D"/>
    <w:rsid w:val="001D4728"/>
    <w:rsid w:val="001D64B3"/>
    <w:rsid w:val="001E0398"/>
    <w:rsid w:val="001E0EB4"/>
    <w:rsid w:val="001E1CBA"/>
    <w:rsid w:val="001E1E0C"/>
    <w:rsid w:val="001E2F23"/>
    <w:rsid w:val="001E4DF5"/>
    <w:rsid w:val="001E4EC8"/>
    <w:rsid w:val="001E5D2F"/>
    <w:rsid w:val="001E71C0"/>
    <w:rsid w:val="001E7F5B"/>
    <w:rsid w:val="001F07EB"/>
    <w:rsid w:val="001F230C"/>
    <w:rsid w:val="001F3529"/>
    <w:rsid w:val="001F5F55"/>
    <w:rsid w:val="00213FFD"/>
    <w:rsid w:val="00215348"/>
    <w:rsid w:val="002167D2"/>
    <w:rsid w:val="002208C4"/>
    <w:rsid w:val="002208D0"/>
    <w:rsid w:val="00220A22"/>
    <w:rsid w:val="00220ECA"/>
    <w:rsid w:val="00222527"/>
    <w:rsid w:val="002238EA"/>
    <w:rsid w:val="002244B2"/>
    <w:rsid w:val="00225400"/>
    <w:rsid w:val="00231D13"/>
    <w:rsid w:val="002434A6"/>
    <w:rsid w:val="00251B35"/>
    <w:rsid w:val="00251FCD"/>
    <w:rsid w:val="00253233"/>
    <w:rsid w:val="002615C4"/>
    <w:rsid w:val="00261796"/>
    <w:rsid w:val="0026680C"/>
    <w:rsid w:val="00266C68"/>
    <w:rsid w:val="002706DD"/>
    <w:rsid w:val="0027143E"/>
    <w:rsid w:val="0027205B"/>
    <w:rsid w:val="0027626D"/>
    <w:rsid w:val="00277ADB"/>
    <w:rsid w:val="00281B4D"/>
    <w:rsid w:val="002824AE"/>
    <w:rsid w:val="00284CD0"/>
    <w:rsid w:val="002850A4"/>
    <w:rsid w:val="002855BC"/>
    <w:rsid w:val="00290938"/>
    <w:rsid w:val="00291F50"/>
    <w:rsid w:val="002921FE"/>
    <w:rsid w:val="0029249B"/>
    <w:rsid w:val="00292EB1"/>
    <w:rsid w:val="002A1682"/>
    <w:rsid w:val="002A2178"/>
    <w:rsid w:val="002A25C7"/>
    <w:rsid w:val="002A435F"/>
    <w:rsid w:val="002A654D"/>
    <w:rsid w:val="002B2DEA"/>
    <w:rsid w:val="002B333E"/>
    <w:rsid w:val="002B4007"/>
    <w:rsid w:val="002B54A1"/>
    <w:rsid w:val="002C145A"/>
    <w:rsid w:val="002C525E"/>
    <w:rsid w:val="002C5AED"/>
    <w:rsid w:val="002C7FAA"/>
    <w:rsid w:val="002D2022"/>
    <w:rsid w:val="002D2E2F"/>
    <w:rsid w:val="002D463B"/>
    <w:rsid w:val="002E2404"/>
    <w:rsid w:val="002E5AF6"/>
    <w:rsid w:val="002E7E44"/>
    <w:rsid w:val="002F34E1"/>
    <w:rsid w:val="002F5486"/>
    <w:rsid w:val="003122AD"/>
    <w:rsid w:val="0031250B"/>
    <w:rsid w:val="003143F4"/>
    <w:rsid w:val="00321111"/>
    <w:rsid w:val="0032216C"/>
    <w:rsid w:val="0032520C"/>
    <w:rsid w:val="003275F2"/>
    <w:rsid w:val="00327AEB"/>
    <w:rsid w:val="00332460"/>
    <w:rsid w:val="00333677"/>
    <w:rsid w:val="00336461"/>
    <w:rsid w:val="00336A1D"/>
    <w:rsid w:val="003379D6"/>
    <w:rsid w:val="00340E42"/>
    <w:rsid w:val="00343820"/>
    <w:rsid w:val="00344E20"/>
    <w:rsid w:val="003506A7"/>
    <w:rsid w:val="00352E37"/>
    <w:rsid w:val="003569DC"/>
    <w:rsid w:val="00357063"/>
    <w:rsid w:val="0035750F"/>
    <w:rsid w:val="00357B91"/>
    <w:rsid w:val="003638C8"/>
    <w:rsid w:val="00365233"/>
    <w:rsid w:val="0036664C"/>
    <w:rsid w:val="00373EA6"/>
    <w:rsid w:val="00377332"/>
    <w:rsid w:val="0038057F"/>
    <w:rsid w:val="00382B5B"/>
    <w:rsid w:val="00383014"/>
    <w:rsid w:val="003835E5"/>
    <w:rsid w:val="00383FF7"/>
    <w:rsid w:val="003843EA"/>
    <w:rsid w:val="00386F89"/>
    <w:rsid w:val="00390884"/>
    <w:rsid w:val="003951B2"/>
    <w:rsid w:val="00395555"/>
    <w:rsid w:val="003A6FDE"/>
    <w:rsid w:val="003A78C1"/>
    <w:rsid w:val="003A7A03"/>
    <w:rsid w:val="003A7A0F"/>
    <w:rsid w:val="003A7A76"/>
    <w:rsid w:val="003B0476"/>
    <w:rsid w:val="003B06ED"/>
    <w:rsid w:val="003B0808"/>
    <w:rsid w:val="003B1F2D"/>
    <w:rsid w:val="003B2B83"/>
    <w:rsid w:val="003B53F7"/>
    <w:rsid w:val="003C0280"/>
    <w:rsid w:val="003C18AC"/>
    <w:rsid w:val="003C251A"/>
    <w:rsid w:val="003C45CB"/>
    <w:rsid w:val="003C51F1"/>
    <w:rsid w:val="003D0180"/>
    <w:rsid w:val="003D0E05"/>
    <w:rsid w:val="003D225C"/>
    <w:rsid w:val="003D7404"/>
    <w:rsid w:val="003D7C45"/>
    <w:rsid w:val="003E2CFA"/>
    <w:rsid w:val="003E46D9"/>
    <w:rsid w:val="003E5E5F"/>
    <w:rsid w:val="003E780B"/>
    <w:rsid w:val="003F1B57"/>
    <w:rsid w:val="003F320B"/>
    <w:rsid w:val="003F7D18"/>
    <w:rsid w:val="004001C9"/>
    <w:rsid w:val="00402748"/>
    <w:rsid w:val="004043E9"/>
    <w:rsid w:val="004060E8"/>
    <w:rsid w:val="00410E45"/>
    <w:rsid w:val="004134FB"/>
    <w:rsid w:val="00416318"/>
    <w:rsid w:val="004165E5"/>
    <w:rsid w:val="00417ED0"/>
    <w:rsid w:val="00417FCB"/>
    <w:rsid w:val="00421226"/>
    <w:rsid w:val="00421B3F"/>
    <w:rsid w:val="00421F85"/>
    <w:rsid w:val="0042371E"/>
    <w:rsid w:val="0042496B"/>
    <w:rsid w:val="00424A5A"/>
    <w:rsid w:val="00424B0A"/>
    <w:rsid w:val="00430B96"/>
    <w:rsid w:val="00436EDC"/>
    <w:rsid w:val="004413B9"/>
    <w:rsid w:val="004457BC"/>
    <w:rsid w:val="004478A2"/>
    <w:rsid w:val="0045527E"/>
    <w:rsid w:val="004556E3"/>
    <w:rsid w:val="004561A6"/>
    <w:rsid w:val="004569BD"/>
    <w:rsid w:val="00456B8A"/>
    <w:rsid w:val="00460640"/>
    <w:rsid w:val="004616C6"/>
    <w:rsid w:val="004630E4"/>
    <w:rsid w:val="00465124"/>
    <w:rsid w:val="00474E31"/>
    <w:rsid w:val="00476EF6"/>
    <w:rsid w:val="0048001B"/>
    <w:rsid w:val="004822B8"/>
    <w:rsid w:val="00486629"/>
    <w:rsid w:val="00487308"/>
    <w:rsid w:val="00490C12"/>
    <w:rsid w:val="004912B2"/>
    <w:rsid w:val="00497BED"/>
    <w:rsid w:val="004A1D61"/>
    <w:rsid w:val="004A5941"/>
    <w:rsid w:val="004A61C2"/>
    <w:rsid w:val="004A73BF"/>
    <w:rsid w:val="004B4795"/>
    <w:rsid w:val="004B5F1D"/>
    <w:rsid w:val="004C4098"/>
    <w:rsid w:val="004D3DF3"/>
    <w:rsid w:val="004D4326"/>
    <w:rsid w:val="004D6D17"/>
    <w:rsid w:val="004E06B0"/>
    <w:rsid w:val="004E18FD"/>
    <w:rsid w:val="004E5B3C"/>
    <w:rsid w:val="004F1A47"/>
    <w:rsid w:val="004F2C9E"/>
    <w:rsid w:val="004F35D5"/>
    <w:rsid w:val="004F40C1"/>
    <w:rsid w:val="004F6FD5"/>
    <w:rsid w:val="004F7CBE"/>
    <w:rsid w:val="0050082B"/>
    <w:rsid w:val="00501169"/>
    <w:rsid w:val="00502686"/>
    <w:rsid w:val="00503EC7"/>
    <w:rsid w:val="005044FE"/>
    <w:rsid w:val="005055ED"/>
    <w:rsid w:val="005070F7"/>
    <w:rsid w:val="005171E9"/>
    <w:rsid w:val="00517233"/>
    <w:rsid w:val="005227FD"/>
    <w:rsid w:val="005245F8"/>
    <w:rsid w:val="0052608D"/>
    <w:rsid w:val="00530752"/>
    <w:rsid w:val="0053671B"/>
    <w:rsid w:val="005372FC"/>
    <w:rsid w:val="00541654"/>
    <w:rsid w:val="00542AE5"/>
    <w:rsid w:val="005466CF"/>
    <w:rsid w:val="0054725F"/>
    <w:rsid w:val="005521D8"/>
    <w:rsid w:val="00553892"/>
    <w:rsid w:val="0056063E"/>
    <w:rsid w:val="005624EE"/>
    <w:rsid w:val="005659D2"/>
    <w:rsid w:val="005665A5"/>
    <w:rsid w:val="00566642"/>
    <w:rsid w:val="00566992"/>
    <w:rsid w:val="00566ECF"/>
    <w:rsid w:val="0056791D"/>
    <w:rsid w:val="0057110E"/>
    <w:rsid w:val="005715E4"/>
    <w:rsid w:val="0057664B"/>
    <w:rsid w:val="00580079"/>
    <w:rsid w:val="00580A29"/>
    <w:rsid w:val="00582D65"/>
    <w:rsid w:val="00584A79"/>
    <w:rsid w:val="00585D52"/>
    <w:rsid w:val="00586088"/>
    <w:rsid w:val="00587CCC"/>
    <w:rsid w:val="00592170"/>
    <w:rsid w:val="005966BE"/>
    <w:rsid w:val="005A0F58"/>
    <w:rsid w:val="005A47D9"/>
    <w:rsid w:val="005A5C0C"/>
    <w:rsid w:val="005A6059"/>
    <w:rsid w:val="005B397D"/>
    <w:rsid w:val="005B786F"/>
    <w:rsid w:val="005C1542"/>
    <w:rsid w:val="005D0014"/>
    <w:rsid w:val="005D01D1"/>
    <w:rsid w:val="005D240B"/>
    <w:rsid w:val="005D4644"/>
    <w:rsid w:val="005D5995"/>
    <w:rsid w:val="005E3BF5"/>
    <w:rsid w:val="005E6A0D"/>
    <w:rsid w:val="005F12EB"/>
    <w:rsid w:val="005F2B19"/>
    <w:rsid w:val="005F3514"/>
    <w:rsid w:val="005F4CC6"/>
    <w:rsid w:val="005F566A"/>
    <w:rsid w:val="005F5AE4"/>
    <w:rsid w:val="006001D2"/>
    <w:rsid w:val="00600365"/>
    <w:rsid w:val="00601F0B"/>
    <w:rsid w:val="006021A2"/>
    <w:rsid w:val="00604F9E"/>
    <w:rsid w:val="006057C9"/>
    <w:rsid w:val="006108ED"/>
    <w:rsid w:val="006113B7"/>
    <w:rsid w:val="00612F56"/>
    <w:rsid w:val="00613870"/>
    <w:rsid w:val="00613D04"/>
    <w:rsid w:val="006157A0"/>
    <w:rsid w:val="00616A06"/>
    <w:rsid w:val="00620AD1"/>
    <w:rsid w:val="006226CE"/>
    <w:rsid w:val="00622FDF"/>
    <w:rsid w:val="006263D1"/>
    <w:rsid w:val="00626FEA"/>
    <w:rsid w:val="0062736F"/>
    <w:rsid w:val="00627EA3"/>
    <w:rsid w:val="00632808"/>
    <w:rsid w:val="00636999"/>
    <w:rsid w:val="00641420"/>
    <w:rsid w:val="00641726"/>
    <w:rsid w:val="006427D8"/>
    <w:rsid w:val="00645C1C"/>
    <w:rsid w:val="006462DD"/>
    <w:rsid w:val="006526C7"/>
    <w:rsid w:val="00652C74"/>
    <w:rsid w:val="0065314E"/>
    <w:rsid w:val="00653AEC"/>
    <w:rsid w:val="0065566A"/>
    <w:rsid w:val="00664743"/>
    <w:rsid w:val="00665B37"/>
    <w:rsid w:val="0066658E"/>
    <w:rsid w:val="00666FE2"/>
    <w:rsid w:val="006748CF"/>
    <w:rsid w:val="00676F53"/>
    <w:rsid w:val="00677567"/>
    <w:rsid w:val="006802B0"/>
    <w:rsid w:val="006805BE"/>
    <w:rsid w:val="006833BD"/>
    <w:rsid w:val="00683589"/>
    <w:rsid w:val="006843EC"/>
    <w:rsid w:val="006877B6"/>
    <w:rsid w:val="00691E31"/>
    <w:rsid w:val="006A055D"/>
    <w:rsid w:val="006B053E"/>
    <w:rsid w:val="006B17AC"/>
    <w:rsid w:val="006B1B65"/>
    <w:rsid w:val="006B71DA"/>
    <w:rsid w:val="006C141E"/>
    <w:rsid w:val="006C389B"/>
    <w:rsid w:val="006C403A"/>
    <w:rsid w:val="006C7324"/>
    <w:rsid w:val="006D04F7"/>
    <w:rsid w:val="006D1AD3"/>
    <w:rsid w:val="006D2021"/>
    <w:rsid w:val="006D3317"/>
    <w:rsid w:val="006D3BBE"/>
    <w:rsid w:val="006D59CA"/>
    <w:rsid w:val="006D6697"/>
    <w:rsid w:val="006D7D65"/>
    <w:rsid w:val="006E1B15"/>
    <w:rsid w:val="006E204A"/>
    <w:rsid w:val="006E3E7D"/>
    <w:rsid w:val="006E488A"/>
    <w:rsid w:val="006E69DE"/>
    <w:rsid w:val="006E776D"/>
    <w:rsid w:val="006F31FD"/>
    <w:rsid w:val="006F5A99"/>
    <w:rsid w:val="006F750D"/>
    <w:rsid w:val="00702E84"/>
    <w:rsid w:val="00703477"/>
    <w:rsid w:val="00705E30"/>
    <w:rsid w:val="00705EEE"/>
    <w:rsid w:val="00706AC7"/>
    <w:rsid w:val="007078C5"/>
    <w:rsid w:val="0071067D"/>
    <w:rsid w:val="00711187"/>
    <w:rsid w:val="0071243D"/>
    <w:rsid w:val="007125A1"/>
    <w:rsid w:val="0071799F"/>
    <w:rsid w:val="00720E7F"/>
    <w:rsid w:val="00723462"/>
    <w:rsid w:val="00726DC6"/>
    <w:rsid w:val="00730422"/>
    <w:rsid w:val="00734513"/>
    <w:rsid w:val="007347E5"/>
    <w:rsid w:val="0074339C"/>
    <w:rsid w:val="00743732"/>
    <w:rsid w:val="0074590C"/>
    <w:rsid w:val="007459B3"/>
    <w:rsid w:val="0074658B"/>
    <w:rsid w:val="00746D55"/>
    <w:rsid w:val="00751400"/>
    <w:rsid w:val="00752137"/>
    <w:rsid w:val="007533B1"/>
    <w:rsid w:val="007577E1"/>
    <w:rsid w:val="00761237"/>
    <w:rsid w:val="007621BC"/>
    <w:rsid w:val="00762AAA"/>
    <w:rsid w:val="007664F7"/>
    <w:rsid w:val="0076692F"/>
    <w:rsid w:val="00771302"/>
    <w:rsid w:val="0077372C"/>
    <w:rsid w:val="0077383B"/>
    <w:rsid w:val="0077515F"/>
    <w:rsid w:val="00783802"/>
    <w:rsid w:val="00785A77"/>
    <w:rsid w:val="00785EF6"/>
    <w:rsid w:val="00786566"/>
    <w:rsid w:val="00786C53"/>
    <w:rsid w:val="00790DA4"/>
    <w:rsid w:val="00791312"/>
    <w:rsid w:val="00791CF1"/>
    <w:rsid w:val="00795436"/>
    <w:rsid w:val="007A016C"/>
    <w:rsid w:val="007A1ED6"/>
    <w:rsid w:val="007A216B"/>
    <w:rsid w:val="007A3B14"/>
    <w:rsid w:val="007A7143"/>
    <w:rsid w:val="007B4DE7"/>
    <w:rsid w:val="007B53B8"/>
    <w:rsid w:val="007B69B1"/>
    <w:rsid w:val="007B7D0C"/>
    <w:rsid w:val="007C1DFD"/>
    <w:rsid w:val="007C61A8"/>
    <w:rsid w:val="007D3515"/>
    <w:rsid w:val="007D45F1"/>
    <w:rsid w:val="007D5AC1"/>
    <w:rsid w:val="007D69E5"/>
    <w:rsid w:val="007E1091"/>
    <w:rsid w:val="007E2910"/>
    <w:rsid w:val="007F29A5"/>
    <w:rsid w:val="007F4051"/>
    <w:rsid w:val="007F49CD"/>
    <w:rsid w:val="007F4FC6"/>
    <w:rsid w:val="007F6ED7"/>
    <w:rsid w:val="00802767"/>
    <w:rsid w:val="00805546"/>
    <w:rsid w:val="008105FE"/>
    <w:rsid w:val="00815DCC"/>
    <w:rsid w:val="00817F87"/>
    <w:rsid w:val="0082157A"/>
    <w:rsid w:val="008215F8"/>
    <w:rsid w:val="00827347"/>
    <w:rsid w:val="00827355"/>
    <w:rsid w:val="00830EBA"/>
    <w:rsid w:val="00832378"/>
    <w:rsid w:val="00832F75"/>
    <w:rsid w:val="0083317D"/>
    <w:rsid w:val="008354C9"/>
    <w:rsid w:val="00837D29"/>
    <w:rsid w:val="00843271"/>
    <w:rsid w:val="00844523"/>
    <w:rsid w:val="00850708"/>
    <w:rsid w:val="008509AA"/>
    <w:rsid w:val="00851C3C"/>
    <w:rsid w:val="00854B1A"/>
    <w:rsid w:val="00856C0F"/>
    <w:rsid w:val="00861F16"/>
    <w:rsid w:val="00866F3C"/>
    <w:rsid w:val="00867959"/>
    <w:rsid w:val="00870046"/>
    <w:rsid w:val="00873951"/>
    <w:rsid w:val="008752F6"/>
    <w:rsid w:val="00875BBF"/>
    <w:rsid w:val="0087669F"/>
    <w:rsid w:val="00880BD2"/>
    <w:rsid w:val="00882CFC"/>
    <w:rsid w:val="00886D7F"/>
    <w:rsid w:val="00892A4D"/>
    <w:rsid w:val="008946D5"/>
    <w:rsid w:val="00894FC2"/>
    <w:rsid w:val="008A1718"/>
    <w:rsid w:val="008A29F7"/>
    <w:rsid w:val="008A2DB1"/>
    <w:rsid w:val="008A5867"/>
    <w:rsid w:val="008A794D"/>
    <w:rsid w:val="008A7A9F"/>
    <w:rsid w:val="008B7FAB"/>
    <w:rsid w:val="008C0AEC"/>
    <w:rsid w:val="008C1DA6"/>
    <w:rsid w:val="008C1E5D"/>
    <w:rsid w:val="008C536F"/>
    <w:rsid w:val="008C7389"/>
    <w:rsid w:val="008D3151"/>
    <w:rsid w:val="008D5AE9"/>
    <w:rsid w:val="008E03EF"/>
    <w:rsid w:val="008E4947"/>
    <w:rsid w:val="008E7268"/>
    <w:rsid w:val="008F31EC"/>
    <w:rsid w:val="008F3B12"/>
    <w:rsid w:val="0090442E"/>
    <w:rsid w:val="009047BF"/>
    <w:rsid w:val="0090530C"/>
    <w:rsid w:val="009065E7"/>
    <w:rsid w:val="00906F16"/>
    <w:rsid w:val="00907300"/>
    <w:rsid w:val="0091062A"/>
    <w:rsid w:val="00911927"/>
    <w:rsid w:val="009121C5"/>
    <w:rsid w:val="00916CC1"/>
    <w:rsid w:val="00917865"/>
    <w:rsid w:val="00920EAF"/>
    <w:rsid w:val="00922331"/>
    <w:rsid w:val="0092344F"/>
    <w:rsid w:val="00926697"/>
    <w:rsid w:val="00932C93"/>
    <w:rsid w:val="00933FF2"/>
    <w:rsid w:val="0094130D"/>
    <w:rsid w:val="00951419"/>
    <w:rsid w:val="0095149E"/>
    <w:rsid w:val="00956060"/>
    <w:rsid w:val="00957114"/>
    <w:rsid w:val="00961851"/>
    <w:rsid w:val="00964C86"/>
    <w:rsid w:val="00965985"/>
    <w:rsid w:val="00967016"/>
    <w:rsid w:val="0097183E"/>
    <w:rsid w:val="00971CA2"/>
    <w:rsid w:val="0097289A"/>
    <w:rsid w:val="009730CE"/>
    <w:rsid w:val="0097565F"/>
    <w:rsid w:val="00975F06"/>
    <w:rsid w:val="00983AE3"/>
    <w:rsid w:val="00984C38"/>
    <w:rsid w:val="00987B25"/>
    <w:rsid w:val="00992454"/>
    <w:rsid w:val="009A0B7F"/>
    <w:rsid w:val="009A0EA9"/>
    <w:rsid w:val="009B199E"/>
    <w:rsid w:val="009B3102"/>
    <w:rsid w:val="009B51E4"/>
    <w:rsid w:val="009B595D"/>
    <w:rsid w:val="009B644A"/>
    <w:rsid w:val="009B65DE"/>
    <w:rsid w:val="009B6D9D"/>
    <w:rsid w:val="009B7498"/>
    <w:rsid w:val="009C0178"/>
    <w:rsid w:val="009C3C2D"/>
    <w:rsid w:val="009C5219"/>
    <w:rsid w:val="009C761D"/>
    <w:rsid w:val="009D0006"/>
    <w:rsid w:val="009D3274"/>
    <w:rsid w:val="009D7734"/>
    <w:rsid w:val="009E17C8"/>
    <w:rsid w:val="009E44A7"/>
    <w:rsid w:val="009E5305"/>
    <w:rsid w:val="009F1CD1"/>
    <w:rsid w:val="009F2DC1"/>
    <w:rsid w:val="009F5BE0"/>
    <w:rsid w:val="009F6B82"/>
    <w:rsid w:val="00A005BD"/>
    <w:rsid w:val="00A01A47"/>
    <w:rsid w:val="00A0409B"/>
    <w:rsid w:val="00A057F1"/>
    <w:rsid w:val="00A123C9"/>
    <w:rsid w:val="00A147D4"/>
    <w:rsid w:val="00A15573"/>
    <w:rsid w:val="00A21F7C"/>
    <w:rsid w:val="00A2352F"/>
    <w:rsid w:val="00A23F44"/>
    <w:rsid w:val="00A263BE"/>
    <w:rsid w:val="00A31738"/>
    <w:rsid w:val="00A323A3"/>
    <w:rsid w:val="00A3471E"/>
    <w:rsid w:val="00A35EB6"/>
    <w:rsid w:val="00A37E8F"/>
    <w:rsid w:val="00A5468E"/>
    <w:rsid w:val="00A5566C"/>
    <w:rsid w:val="00A57C54"/>
    <w:rsid w:val="00A60666"/>
    <w:rsid w:val="00A61293"/>
    <w:rsid w:val="00A63118"/>
    <w:rsid w:val="00A700D4"/>
    <w:rsid w:val="00A70E07"/>
    <w:rsid w:val="00A759D2"/>
    <w:rsid w:val="00A7726D"/>
    <w:rsid w:val="00A80198"/>
    <w:rsid w:val="00A826FE"/>
    <w:rsid w:val="00A83672"/>
    <w:rsid w:val="00A854F7"/>
    <w:rsid w:val="00A870F5"/>
    <w:rsid w:val="00A87BD2"/>
    <w:rsid w:val="00A87CEC"/>
    <w:rsid w:val="00A9205E"/>
    <w:rsid w:val="00A923F2"/>
    <w:rsid w:val="00A92C90"/>
    <w:rsid w:val="00A93039"/>
    <w:rsid w:val="00A9694B"/>
    <w:rsid w:val="00A9776F"/>
    <w:rsid w:val="00A9788C"/>
    <w:rsid w:val="00AA01D5"/>
    <w:rsid w:val="00AA2A79"/>
    <w:rsid w:val="00AA4F8F"/>
    <w:rsid w:val="00AA54E1"/>
    <w:rsid w:val="00AA5720"/>
    <w:rsid w:val="00AA6CCF"/>
    <w:rsid w:val="00AB1984"/>
    <w:rsid w:val="00AB4BDA"/>
    <w:rsid w:val="00AC450C"/>
    <w:rsid w:val="00AC634B"/>
    <w:rsid w:val="00AD42B5"/>
    <w:rsid w:val="00AD5F96"/>
    <w:rsid w:val="00AD7DCC"/>
    <w:rsid w:val="00AE0E22"/>
    <w:rsid w:val="00AE4293"/>
    <w:rsid w:val="00AE707E"/>
    <w:rsid w:val="00AF0205"/>
    <w:rsid w:val="00AF3BBF"/>
    <w:rsid w:val="00AF4B42"/>
    <w:rsid w:val="00AF4F3A"/>
    <w:rsid w:val="00B01D48"/>
    <w:rsid w:val="00B065BD"/>
    <w:rsid w:val="00B0685D"/>
    <w:rsid w:val="00B1051B"/>
    <w:rsid w:val="00B11C41"/>
    <w:rsid w:val="00B17236"/>
    <w:rsid w:val="00B17CF5"/>
    <w:rsid w:val="00B20B3E"/>
    <w:rsid w:val="00B222F2"/>
    <w:rsid w:val="00B24CA3"/>
    <w:rsid w:val="00B267F5"/>
    <w:rsid w:val="00B3059B"/>
    <w:rsid w:val="00B30707"/>
    <w:rsid w:val="00B30918"/>
    <w:rsid w:val="00B30FD6"/>
    <w:rsid w:val="00B330AE"/>
    <w:rsid w:val="00B375EF"/>
    <w:rsid w:val="00B4127A"/>
    <w:rsid w:val="00B4310C"/>
    <w:rsid w:val="00B43CEC"/>
    <w:rsid w:val="00B44176"/>
    <w:rsid w:val="00B4511F"/>
    <w:rsid w:val="00B52CEB"/>
    <w:rsid w:val="00B6051E"/>
    <w:rsid w:val="00B61C3F"/>
    <w:rsid w:val="00B62F80"/>
    <w:rsid w:val="00B650B3"/>
    <w:rsid w:val="00B66642"/>
    <w:rsid w:val="00B66A76"/>
    <w:rsid w:val="00B67997"/>
    <w:rsid w:val="00B67B2B"/>
    <w:rsid w:val="00B70876"/>
    <w:rsid w:val="00B73862"/>
    <w:rsid w:val="00B752A1"/>
    <w:rsid w:val="00B8058A"/>
    <w:rsid w:val="00B82A79"/>
    <w:rsid w:val="00B923B3"/>
    <w:rsid w:val="00B93CD3"/>
    <w:rsid w:val="00B96A6B"/>
    <w:rsid w:val="00B9764F"/>
    <w:rsid w:val="00B97E2D"/>
    <w:rsid w:val="00BA018F"/>
    <w:rsid w:val="00BA467D"/>
    <w:rsid w:val="00BB46EC"/>
    <w:rsid w:val="00BB60E8"/>
    <w:rsid w:val="00BB7100"/>
    <w:rsid w:val="00BB7586"/>
    <w:rsid w:val="00BC1D10"/>
    <w:rsid w:val="00BC2C68"/>
    <w:rsid w:val="00BC3194"/>
    <w:rsid w:val="00BC4E15"/>
    <w:rsid w:val="00BC5151"/>
    <w:rsid w:val="00BC68CB"/>
    <w:rsid w:val="00BD06A3"/>
    <w:rsid w:val="00BD192E"/>
    <w:rsid w:val="00BD6627"/>
    <w:rsid w:val="00BD6A69"/>
    <w:rsid w:val="00BD6ECF"/>
    <w:rsid w:val="00BD794E"/>
    <w:rsid w:val="00BD7E8F"/>
    <w:rsid w:val="00BE34C5"/>
    <w:rsid w:val="00BE54C4"/>
    <w:rsid w:val="00C00432"/>
    <w:rsid w:val="00C0312B"/>
    <w:rsid w:val="00C075D9"/>
    <w:rsid w:val="00C125F6"/>
    <w:rsid w:val="00C13A55"/>
    <w:rsid w:val="00C17D32"/>
    <w:rsid w:val="00C205B8"/>
    <w:rsid w:val="00C215B9"/>
    <w:rsid w:val="00C21ADF"/>
    <w:rsid w:val="00C22CCB"/>
    <w:rsid w:val="00C25407"/>
    <w:rsid w:val="00C30378"/>
    <w:rsid w:val="00C34C46"/>
    <w:rsid w:val="00C3734D"/>
    <w:rsid w:val="00C45600"/>
    <w:rsid w:val="00C54734"/>
    <w:rsid w:val="00C56A11"/>
    <w:rsid w:val="00C57957"/>
    <w:rsid w:val="00C60D81"/>
    <w:rsid w:val="00C6337A"/>
    <w:rsid w:val="00C656B7"/>
    <w:rsid w:val="00C7291A"/>
    <w:rsid w:val="00C751CB"/>
    <w:rsid w:val="00C77C09"/>
    <w:rsid w:val="00C81B7D"/>
    <w:rsid w:val="00C8383B"/>
    <w:rsid w:val="00C875D7"/>
    <w:rsid w:val="00C90DBA"/>
    <w:rsid w:val="00C913D8"/>
    <w:rsid w:val="00C91E9E"/>
    <w:rsid w:val="00C93681"/>
    <w:rsid w:val="00C94B27"/>
    <w:rsid w:val="00C94C3C"/>
    <w:rsid w:val="00C950AB"/>
    <w:rsid w:val="00C962C4"/>
    <w:rsid w:val="00C97A17"/>
    <w:rsid w:val="00CA4793"/>
    <w:rsid w:val="00CA614E"/>
    <w:rsid w:val="00CA7B07"/>
    <w:rsid w:val="00CB0577"/>
    <w:rsid w:val="00CB1E0C"/>
    <w:rsid w:val="00CB2ED2"/>
    <w:rsid w:val="00CB3331"/>
    <w:rsid w:val="00CB5F47"/>
    <w:rsid w:val="00CB7FCC"/>
    <w:rsid w:val="00CC07CE"/>
    <w:rsid w:val="00CC0F5D"/>
    <w:rsid w:val="00CC1FBF"/>
    <w:rsid w:val="00CC21ED"/>
    <w:rsid w:val="00CD0AEF"/>
    <w:rsid w:val="00CD15E6"/>
    <w:rsid w:val="00CD3B35"/>
    <w:rsid w:val="00CD7852"/>
    <w:rsid w:val="00CE47A2"/>
    <w:rsid w:val="00CE791E"/>
    <w:rsid w:val="00CF09C7"/>
    <w:rsid w:val="00CF32F1"/>
    <w:rsid w:val="00CF4FDD"/>
    <w:rsid w:val="00CF6B3F"/>
    <w:rsid w:val="00D00144"/>
    <w:rsid w:val="00D007F8"/>
    <w:rsid w:val="00D03864"/>
    <w:rsid w:val="00D040A4"/>
    <w:rsid w:val="00D04AF3"/>
    <w:rsid w:val="00D06087"/>
    <w:rsid w:val="00D15940"/>
    <w:rsid w:val="00D2003D"/>
    <w:rsid w:val="00D21167"/>
    <w:rsid w:val="00D2708A"/>
    <w:rsid w:val="00D275AD"/>
    <w:rsid w:val="00D278F8"/>
    <w:rsid w:val="00D337D3"/>
    <w:rsid w:val="00D3445C"/>
    <w:rsid w:val="00D348B0"/>
    <w:rsid w:val="00D377DC"/>
    <w:rsid w:val="00D40D9B"/>
    <w:rsid w:val="00D423D3"/>
    <w:rsid w:val="00D43A8D"/>
    <w:rsid w:val="00D4531E"/>
    <w:rsid w:val="00D47303"/>
    <w:rsid w:val="00D5138B"/>
    <w:rsid w:val="00D51A5C"/>
    <w:rsid w:val="00D559E2"/>
    <w:rsid w:val="00D569FF"/>
    <w:rsid w:val="00D610B7"/>
    <w:rsid w:val="00D6294A"/>
    <w:rsid w:val="00D72677"/>
    <w:rsid w:val="00D743D1"/>
    <w:rsid w:val="00D762DD"/>
    <w:rsid w:val="00D8134B"/>
    <w:rsid w:val="00D83470"/>
    <w:rsid w:val="00D90AF7"/>
    <w:rsid w:val="00D9231B"/>
    <w:rsid w:val="00D951E6"/>
    <w:rsid w:val="00D9539D"/>
    <w:rsid w:val="00D95CAC"/>
    <w:rsid w:val="00DA082D"/>
    <w:rsid w:val="00DB0D95"/>
    <w:rsid w:val="00DB3016"/>
    <w:rsid w:val="00DB4667"/>
    <w:rsid w:val="00DC0570"/>
    <w:rsid w:val="00DC216E"/>
    <w:rsid w:val="00DC4443"/>
    <w:rsid w:val="00DC47F6"/>
    <w:rsid w:val="00DD04C0"/>
    <w:rsid w:val="00DD303F"/>
    <w:rsid w:val="00DD318A"/>
    <w:rsid w:val="00DD5024"/>
    <w:rsid w:val="00DD534E"/>
    <w:rsid w:val="00DD5E8E"/>
    <w:rsid w:val="00DD6337"/>
    <w:rsid w:val="00DD7A55"/>
    <w:rsid w:val="00DE1645"/>
    <w:rsid w:val="00DE4226"/>
    <w:rsid w:val="00DE4D9B"/>
    <w:rsid w:val="00DE7DE9"/>
    <w:rsid w:val="00DF0124"/>
    <w:rsid w:val="00DF013C"/>
    <w:rsid w:val="00DF0F06"/>
    <w:rsid w:val="00DF210F"/>
    <w:rsid w:val="00E006A3"/>
    <w:rsid w:val="00E00CB6"/>
    <w:rsid w:val="00E00E7B"/>
    <w:rsid w:val="00E0289E"/>
    <w:rsid w:val="00E03052"/>
    <w:rsid w:val="00E0493F"/>
    <w:rsid w:val="00E053FE"/>
    <w:rsid w:val="00E05802"/>
    <w:rsid w:val="00E06F59"/>
    <w:rsid w:val="00E14F83"/>
    <w:rsid w:val="00E163B6"/>
    <w:rsid w:val="00E21C08"/>
    <w:rsid w:val="00E228D6"/>
    <w:rsid w:val="00E22E31"/>
    <w:rsid w:val="00E24071"/>
    <w:rsid w:val="00E24345"/>
    <w:rsid w:val="00E30DE5"/>
    <w:rsid w:val="00E31AE0"/>
    <w:rsid w:val="00E31B46"/>
    <w:rsid w:val="00E3633A"/>
    <w:rsid w:val="00E41C09"/>
    <w:rsid w:val="00E50A29"/>
    <w:rsid w:val="00E55666"/>
    <w:rsid w:val="00E574C6"/>
    <w:rsid w:val="00E613A5"/>
    <w:rsid w:val="00E61C8D"/>
    <w:rsid w:val="00E7184F"/>
    <w:rsid w:val="00E73362"/>
    <w:rsid w:val="00E7361F"/>
    <w:rsid w:val="00E73648"/>
    <w:rsid w:val="00E74736"/>
    <w:rsid w:val="00E774AC"/>
    <w:rsid w:val="00E81B81"/>
    <w:rsid w:val="00E826B2"/>
    <w:rsid w:val="00E83848"/>
    <w:rsid w:val="00E84C01"/>
    <w:rsid w:val="00E9456D"/>
    <w:rsid w:val="00E94718"/>
    <w:rsid w:val="00E9559F"/>
    <w:rsid w:val="00EA2567"/>
    <w:rsid w:val="00EA2F33"/>
    <w:rsid w:val="00EA44F5"/>
    <w:rsid w:val="00EA5CC7"/>
    <w:rsid w:val="00EA5FF0"/>
    <w:rsid w:val="00EA64E4"/>
    <w:rsid w:val="00EB0E35"/>
    <w:rsid w:val="00EB1F91"/>
    <w:rsid w:val="00EB51BE"/>
    <w:rsid w:val="00EC4794"/>
    <w:rsid w:val="00EC4CB6"/>
    <w:rsid w:val="00EC5535"/>
    <w:rsid w:val="00EC6F38"/>
    <w:rsid w:val="00EC717B"/>
    <w:rsid w:val="00ED3AF2"/>
    <w:rsid w:val="00ED7229"/>
    <w:rsid w:val="00EE1932"/>
    <w:rsid w:val="00EE3A0F"/>
    <w:rsid w:val="00EE524A"/>
    <w:rsid w:val="00EE6C78"/>
    <w:rsid w:val="00F0052D"/>
    <w:rsid w:val="00F0441F"/>
    <w:rsid w:val="00F20C8B"/>
    <w:rsid w:val="00F227EF"/>
    <w:rsid w:val="00F22C76"/>
    <w:rsid w:val="00F24068"/>
    <w:rsid w:val="00F25CF9"/>
    <w:rsid w:val="00F27FCD"/>
    <w:rsid w:val="00F309BF"/>
    <w:rsid w:val="00F312C0"/>
    <w:rsid w:val="00F33635"/>
    <w:rsid w:val="00F354FD"/>
    <w:rsid w:val="00F360ED"/>
    <w:rsid w:val="00F406CE"/>
    <w:rsid w:val="00F4199F"/>
    <w:rsid w:val="00F47565"/>
    <w:rsid w:val="00F534AB"/>
    <w:rsid w:val="00F54604"/>
    <w:rsid w:val="00F55CF9"/>
    <w:rsid w:val="00F56394"/>
    <w:rsid w:val="00F62E56"/>
    <w:rsid w:val="00F635DA"/>
    <w:rsid w:val="00F720B1"/>
    <w:rsid w:val="00F804E4"/>
    <w:rsid w:val="00F90B2E"/>
    <w:rsid w:val="00F90CA0"/>
    <w:rsid w:val="00F9296A"/>
    <w:rsid w:val="00F95A7A"/>
    <w:rsid w:val="00FA0CC8"/>
    <w:rsid w:val="00FA42E4"/>
    <w:rsid w:val="00FB1314"/>
    <w:rsid w:val="00FB2A24"/>
    <w:rsid w:val="00FB2A94"/>
    <w:rsid w:val="00FB37BD"/>
    <w:rsid w:val="00FB40E4"/>
    <w:rsid w:val="00FB435D"/>
    <w:rsid w:val="00FC08AC"/>
    <w:rsid w:val="00FC0DE1"/>
    <w:rsid w:val="00FC1622"/>
    <w:rsid w:val="00FC322E"/>
    <w:rsid w:val="00FC4AA6"/>
    <w:rsid w:val="00FC6281"/>
    <w:rsid w:val="00FC6C37"/>
    <w:rsid w:val="00FC7A3C"/>
    <w:rsid w:val="00FD0EF5"/>
    <w:rsid w:val="00FD434B"/>
    <w:rsid w:val="00FD5515"/>
    <w:rsid w:val="00FD5CF8"/>
    <w:rsid w:val="00FD7487"/>
    <w:rsid w:val="00FE17CC"/>
    <w:rsid w:val="00FE296E"/>
    <w:rsid w:val="00FE45F6"/>
    <w:rsid w:val="00FE506B"/>
    <w:rsid w:val="00FE5D89"/>
    <w:rsid w:val="00FE7BB3"/>
    <w:rsid w:val="00FF0E9D"/>
    <w:rsid w:val="00FF256C"/>
    <w:rsid w:val="00FF4137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eaeaea,#f8f9fd,#f5c30b,#efa82c,#cd9b17,#f7e8c7,#ff8001,#fad431"/>
    </o:shapedefaults>
    <o:shapelayout v:ext="edit">
      <o:idmap v:ext="edit" data="1"/>
    </o:shapelayout>
  </w:shapeDefaults>
  <w:decimalSymbol w:val="."/>
  <w:listSeparator w:val=","/>
  <w15:docId w15:val="{A0E3DE4E-6EDB-49D8-9FAE-E6664389C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ko-KR"/>
    </w:rPr>
  </w:style>
  <w:style w:type="paragraph" w:styleId="Heading1">
    <w:name w:val="heading 1"/>
    <w:basedOn w:val="Normal"/>
    <w:next w:val="Normal"/>
    <w:qFormat/>
    <w:rsid w:val="00277AD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66A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76815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Стиль1"/>
    <w:basedOn w:val="Normal"/>
    <w:rsid w:val="00D278F8"/>
  </w:style>
  <w:style w:type="paragraph" w:styleId="Header">
    <w:name w:val="header"/>
    <w:basedOn w:val="Normal"/>
    <w:link w:val="HeaderChar"/>
    <w:uiPriority w:val="99"/>
    <w:rsid w:val="007D5AC1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7D5AC1"/>
    <w:pPr>
      <w:tabs>
        <w:tab w:val="center" w:pos="4677"/>
        <w:tab w:val="right" w:pos="9355"/>
      </w:tabs>
    </w:pPr>
  </w:style>
  <w:style w:type="character" w:customStyle="1" w:styleId="sowc">
    <w:name w:val="sowc"/>
    <w:basedOn w:val="DefaultParagraphFont"/>
    <w:rsid w:val="001A17BC"/>
  </w:style>
  <w:style w:type="character" w:customStyle="1" w:styleId="howc">
    <w:name w:val="howc"/>
    <w:basedOn w:val="DefaultParagraphFont"/>
    <w:rsid w:val="001A17BC"/>
  </w:style>
  <w:style w:type="paragraph" w:customStyle="1" w:styleId="My">
    <w:name w:val="My"/>
    <w:rsid w:val="00277ADB"/>
    <w:rPr>
      <w:rFonts w:ascii="Verdana" w:hAnsi="Verdana" w:cs="Arial"/>
      <w:sz w:val="24"/>
      <w:szCs w:val="24"/>
      <w:lang w:val="uk-UA" w:eastAsia="ko-KR"/>
    </w:rPr>
  </w:style>
  <w:style w:type="character" w:styleId="Hyperlink">
    <w:name w:val="Hyperlink"/>
    <w:basedOn w:val="DefaultParagraphFont"/>
    <w:rsid w:val="00170756"/>
    <w:rPr>
      <w:color w:val="0000FF"/>
      <w:u w:val="single"/>
    </w:rPr>
  </w:style>
  <w:style w:type="paragraph" w:customStyle="1" w:styleId="MyHeadtitle">
    <w:name w:val="My Head title"/>
    <w:basedOn w:val="Heading1"/>
    <w:rsid w:val="004F6FD5"/>
    <w:rPr>
      <w:rFonts w:ascii="Verdana" w:hAnsi="Verdana"/>
      <w:sz w:val="36"/>
    </w:rPr>
  </w:style>
  <w:style w:type="paragraph" w:customStyle="1" w:styleId="Mysubhead">
    <w:name w:val="My subhead"/>
    <w:basedOn w:val="MyHeadtitle"/>
    <w:rsid w:val="004F6FD5"/>
    <w:pPr>
      <w:jc w:val="right"/>
    </w:pPr>
    <w:rPr>
      <w:sz w:val="32"/>
    </w:rPr>
  </w:style>
  <w:style w:type="character" w:styleId="PageNumber">
    <w:name w:val="page number"/>
    <w:basedOn w:val="DefaultParagraphFont"/>
    <w:rsid w:val="00F0441F"/>
  </w:style>
  <w:style w:type="paragraph" w:customStyle="1" w:styleId="Level1">
    <w:name w:val="Level 1"/>
    <w:basedOn w:val="TOC1"/>
    <w:qFormat/>
    <w:rsid w:val="00B70876"/>
    <w:pPr>
      <w:tabs>
        <w:tab w:val="right" w:pos="8630"/>
      </w:tabs>
      <w:spacing w:before="360" w:after="360"/>
    </w:pPr>
    <w:rPr>
      <w:rFonts w:asciiTheme="majorHAnsi" w:eastAsia="Times New Roman" w:hAnsiTheme="majorHAnsi"/>
      <w:b/>
      <w:bCs/>
      <w:caps/>
      <w:sz w:val="22"/>
      <w:szCs w:val="22"/>
      <w:u w:val="single"/>
      <w:lang w:eastAsia="en-US"/>
    </w:rPr>
  </w:style>
  <w:style w:type="paragraph" w:customStyle="1" w:styleId="Level2">
    <w:name w:val="Level 2"/>
    <w:basedOn w:val="TOC2"/>
    <w:qFormat/>
    <w:rsid w:val="00B70876"/>
    <w:pPr>
      <w:tabs>
        <w:tab w:val="right" w:pos="8630"/>
      </w:tabs>
      <w:spacing w:after="0"/>
      <w:ind w:left="0"/>
    </w:pPr>
    <w:rPr>
      <w:rFonts w:asciiTheme="majorHAnsi" w:eastAsia="Times New Roman" w:hAnsiTheme="majorHAnsi"/>
      <w:b/>
      <w:bCs/>
      <w:smallCaps/>
      <w:sz w:val="22"/>
      <w:szCs w:val="22"/>
      <w:lang w:eastAsia="en-US"/>
    </w:rPr>
  </w:style>
  <w:style w:type="paragraph" w:customStyle="1" w:styleId="Level3">
    <w:name w:val="Level 3"/>
    <w:basedOn w:val="TOC3"/>
    <w:qFormat/>
    <w:rsid w:val="00B70876"/>
    <w:pPr>
      <w:tabs>
        <w:tab w:val="right" w:pos="8630"/>
      </w:tabs>
      <w:spacing w:after="0"/>
      <w:ind w:left="0"/>
    </w:pPr>
    <w:rPr>
      <w:rFonts w:asciiTheme="majorHAnsi" w:eastAsia="Times New Roman" w:hAnsiTheme="majorHAnsi"/>
      <w:smallCaps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rsid w:val="00B70876"/>
    <w:pPr>
      <w:spacing w:after="100"/>
    </w:pPr>
  </w:style>
  <w:style w:type="paragraph" w:styleId="TOC2">
    <w:name w:val="toc 2"/>
    <w:basedOn w:val="Normal"/>
    <w:next w:val="Normal"/>
    <w:autoRedefine/>
    <w:rsid w:val="00B70876"/>
    <w:pPr>
      <w:spacing w:after="100"/>
      <w:ind w:left="240"/>
    </w:pPr>
  </w:style>
  <w:style w:type="paragraph" w:styleId="TOC3">
    <w:name w:val="toc 3"/>
    <w:basedOn w:val="Normal"/>
    <w:next w:val="Normal"/>
    <w:autoRedefine/>
    <w:rsid w:val="00B70876"/>
    <w:pPr>
      <w:spacing w:after="100"/>
      <w:ind w:left="480"/>
    </w:pPr>
  </w:style>
  <w:style w:type="paragraph" w:styleId="BalloonText">
    <w:name w:val="Balloon Text"/>
    <w:basedOn w:val="Normal"/>
    <w:link w:val="BalloonTextChar"/>
    <w:rsid w:val="00B708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70876"/>
    <w:rPr>
      <w:rFonts w:ascii="Tahoma" w:hAnsi="Tahoma" w:cs="Tahoma"/>
      <w:sz w:val="16"/>
      <w:szCs w:val="16"/>
      <w:lang w:val="uk-UA" w:eastAsia="ko-KR"/>
    </w:rPr>
  </w:style>
  <w:style w:type="paragraph" w:styleId="ListParagraph">
    <w:name w:val="List Paragraph"/>
    <w:basedOn w:val="Normal"/>
    <w:uiPriority w:val="1"/>
    <w:qFormat/>
    <w:rsid w:val="00A826FE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0C6CA1"/>
    <w:rPr>
      <w:sz w:val="24"/>
      <w:szCs w:val="24"/>
      <w:lang w:val="uk-UA" w:eastAsia="ko-KR"/>
    </w:rPr>
  </w:style>
  <w:style w:type="table" w:styleId="TableGrid">
    <w:name w:val="Table Grid"/>
    <w:basedOn w:val="TableNormal"/>
    <w:uiPriority w:val="59"/>
    <w:rsid w:val="00386F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386F89"/>
    <w:rPr>
      <w:color w:val="6C9D20" w:themeColor="accent1" w:themeShade="BF"/>
    </w:rPr>
    <w:tblPr>
      <w:tblStyleRowBandSize w:val="1"/>
      <w:tblStyleColBandSize w:val="1"/>
      <w:tblInd w:w="0" w:type="dxa"/>
      <w:tblBorders>
        <w:top w:val="single" w:sz="8" w:space="0" w:color="91D32B" w:themeColor="accent1"/>
        <w:bottom w:val="single" w:sz="8" w:space="0" w:color="91D32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D32B" w:themeColor="accent1"/>
          <w:left w:val="nil"/>
          <w:bottom w:val="single" w:sz="8" w:space="0" w:color="91D32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D32B" w:themeColor="accent1"/>
          <w:left w:val="nil"/>
          <w:bottom w:val="single" w:sz="8" w:space="0" w:color="91D32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4C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F4CA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DD04C0"/>
    <w:tblPr>
      <w:tblStyleRowBandSize w:val="1"/>
      <w:tblStyleColBandSize w:val="1"/>
      <w:tblInd w:w="0" w:type="dxa"/>
      <w:tblBorders>
        <w:top w:val="single" w:sz="8" w:space="0" w:color="91D32B" w:themeColor="accent1"/>
        <w:left w:val="single" w:sz="8" w:space="0" w:color="91D32B" w:themeColor="accent1"/>
        <w:bottom w:val="single" w:sz="8" w:space="0" w:color="91D32B" w:themeColor="accent1"/>
        <w:right w:val="single" w:sz="8" w:space="0" w:color="91D32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1D32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D32B" w:themeColor="accent1"/>
          <w:left w:val="single" w:sz="8" w:space="0" w:color="91D32B" w:themeColor="accent1"/>
          <w:bottom w:val="single" w:sz="8" w:space="0" w:color="91D32B" w:themeColor="accent1"/>
          <w:right w:val="single" w:sz="8" w:space="0" w:color="91D32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1D32B" w:themeColor="accent1"/>
          <w:left w:val="single" w:sz="8" w:space="0" w:color="91D32B" w:themeColor="accent1"/>
          <w:bottom w:val="single" w:sz="8" w:space="0" w:color="91D32B" w:themeColor="accent1"/>
          <w:right w:val="single" w:sz="8" w:space="0" w:color="91D32B" w:themeColor="accent1"/>
        </w:tcBorders>
      </w:tcPr>
    </w:tblStylePr>
    <w:tblStylePr w:type="band1Horz">
      <w:tblPr/>
      <w:tcPr>
        <w:tcBorders>
          <w:top w:val="single" w:sz="8" w:space="0" w:color="91D32B" w:themeColor="accent1"/>
          <w:left w:val="single" w:sz="8" w:space="0" w:color="91D32B" w:themeColor="accent1"/>
          <w:bottom w:val="single" w:sz="8" w:space="0" w:color="91D32B" w:themeColor="accent1"/>
          <w:right w:val="single" w:sz="8" w:space="0" w:color="91D32B" w:themeColor="accent1"/>
        </w:tcBorders>
      </w:tcPr>
    </w:tblStylePr>
  </w:style>
  <w:style w:type="table" w:styleId="MediumList2-Accent1">
    <w:name w:val="Medium List 2 Accent 1"/>
    <w:basedOn w:val="TableNormal"/>
    <w:uiPriority w:val="66"/>
    <w:rsid w:val="00DD04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1D32B" w:themeColor="accent1"/>
        <w:left w:val="single" w:sz="8" w:space="0" w:color="91D32B" w:themeColor="accent1"/>
        <w:bottom w:val="single" w:sz="8" w:space="0" w:color="91D32B" w:themeColor="accent1"/>
        <w:right w:val="single" w:sz="8" w:space="0" w:color="91D32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1D32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1D32B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1D32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1D32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4C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F4C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1">
    <w:name w:val="Medium Grid 2 Accent 1"/>
    <w:basedOn w:val="TableNormal"/>
    <w:uiPriority w:val="68"/>
    <w:rsid w:val="00DD04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1D32B" w:themeColor="accent1"/>
        <w:left w:val="single" w:sz="8" w:space="0" w:color="91D32B" w:themeColor="accent1"/>
        <w:bottom w:val="single" w:sz="8" w:space="0" w:color="91D32B" w:themeColor="accent1"/>
        <w:right w:val="single" w:sz="8" w:space="0" w:color="91D32B" w:themeColor="accent1"/>
        <w:insideH w:val="single" w:sz="8" w:space="0" w:color="91D32B" w:themeColor="accent1"/>
        <w:insideV w:val="single" w:sz="8" w:space="0" w:color="91D32B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F4C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A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6D4" w:themeFill="accent1" w:themeFillTint="33"/>
      </w:tcPr>
    </w:tblStylePr>
    <w:tblStylePr w:type="band1Vert">
      <w:tblPr/>
      <w:tcPr>
        <w:shd w:val="clear" w:color="auto" w:fill="C7E994" w:themeFill="accent1" w:themeFillTint="7F"/>
      </w:tcPr>
    </w:tblStylePr>
    <w:tblStylePr w:type="band1Horz">
      <w:tblPr/>
      <w:tcPr>
        <w:tcBorders>
          <w:insideH w:val="single" w:sz="6" w:space="0" w:color="91D32B" w:themeColor="accent1"/>
          <w:insideV w:val="single" w:sz="6" w:space="0" w:color="91D32B" w:themeColor="accent1"/>
        </w:tcBorders>
        <w:shd w:val="clear" w:color="auto" w:fill="C7E99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1">
    <w:name w:val="Light Grid Accent 1"/>
    <w:basedOn w:val="TableNormal"/>
    <w:uiPriority w:val="62"/>
    <w:rsid w:val="00DD04C0"/>
    <w:tblPr>
      <w:tblStyleRowBandSize w:val="1"/>
      <w:tblStyleColBandSize w:val="1"/>
      <w:tblInd w:w="0" w:type="dxa"/>
      <w:tblBorders>
        <w:top w:val="single" w:sz="8" w:space="0" w:color="91D32B" w:themeColor="accent1"/>
        <w:left w:val="single" w:sz="8" w:space="0" w:color="91D32B" w:themeColor="accent1"/>
        <w:bottom w:val="single" w:sz="8" w:space="0" w:color="91D32B" w:themeColor="accent1"/>
        <w:right w:val="single" w:sz="8" w:space="0" w:color="91D32B" w:themeColor="accent1"/>
        <w:insideH w:val="single" w:sz="8" w:space="0" w:color="91D32B" w:themeColor="accent1"/>
        <w:insideV w:val="single" w:sz="8" w:space="0" w:color="91D32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1D32B" w:themeColor="accent1"/>
          <w:left w:val="single" w:sz="8" w:space="0" w:color="91D32B" w:themeColor="accent1"/>
          <w:bottom w:val="single" w:sz="18" w:space="0" w:color="91D32B" w:themeColor="accent1"/>
          <w:right w:val="single" w:sz="8" w:space="0" w:color="91D32B" w:themeColor="accent1"/>
          <w:insideH w:val="nil"/>
          <w:insideV w:val="single" w:sz="8" w:space="0" w:color="91D32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1D32B" w:themeColor="accent1"/>
          <w:left w:val="single" w:sz="8" w:space="0" w:color="91D32B" w:themeColor="accent1"/>
          <w:bottom w:val="single" w:sz="8" w:space="0" w:color="91D32B" w:themeColor="accent1"/>
          <w:right w:val="single" w:sz="8" w:space="0" w:color="91D32B" w:themeColor="accent1"/>
          <w:insideH w:val="nil"/>
          <w:insideV w:val="single" w:sz="8" w:space="0" w:color="91D32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1D32B" w:themeColor="accent1"/>
          <w:left w:val="single" w:sz="8" w:space="0" w:color="91D32B" w:themeColor="accent1"/>
          <w:bottom w:val="single" w:sz="8" w:space="0" w:color="91D32B" w:themeColor="accent1"/>
          <w:right w:val="single" w:sz="8" w:space="0" w:color="91D32B" w:themeColor="accent1"/>
        </w:tcBorders>
      </w:tcPr>
    </w:tblStylePr>
    <w:tblStylePr w:type="band1Vert">
      <w:tblPr/>
      <w:tcPr>
        <w:tcBorders>
          <w:top w:val="single" w:sz="8" w:space="0" w:color="91D32B" w:themeColor="accent1"/>
          <w:left w:val="single" w:sz="8" w:space="0" w:color="91D32B" w:themeColor="accent1"/>
          <w:bottom w:val="single" w:sz="8" w:space="0" w:color="91D32B" w:themeColor="accent1"/>
          <w:right w:val="single" w:sz="8" w:space="0" w:color="91D32B" w:themeColor="accent1"/>
        </w:tcBorders>
        <w:shd w:val="clear" w:color="auto" w:fill="E3F4CA" w:themeFill="accent1" w:themeFillTint="3F"/>
      </w:tcPr>
    </w:tblStylePr>
    <w:tblStylePr w:type="band1Horz">
      <w:tblPr/>
      <w:tcPr>
        <w:tcBorders>
          <w:top w:val="single" w:sz="8" w:space="0" w:color="91D32B" w:themeColor="accent1"/>
          <w:left w:val="single" w:sz="8" w:space="0" w:color="91D32B" w:themeColor="accent1"/>
          <w:bottom w:val="single" w:sz="8" w:space="0" w:color="91D32B" w:themeColor="accent1"/>
          <w:right w:val="single" w:sz="8" w:space="0" w:color="91D32B" w:themeColor="accent1"/>
          <w:insideV w:val="single" w:sz="8" w:space="0" w:color="91D32B" w:themeColor="accent1"/>
        </w:tcBorders>
        <w:shd w:val="clear" w:color="auto" w:fill="E3F4CA" w:themeFill="accent1" w:themeFillTint="3F"/>
      </w:tcPr>
    </w:tblStylePr>
    <w:tblStylePr w:type="band2Horz">
      <w:tblPr/>
      <w:tcPr>
        <w:tcBorders>
          <w:top w:val="single" w:sz="8" w:space="0" w:color="91D32B" w:themeColor="accent1"/>
          <w:left w:val="single" w:sz="8" w:space="0" w:color="91D32B" w:themeColor="accent1"/>
          <w:bottom w:val="single" w:sz="8" w:space="0" w:color="91D32B" w:themeColor="accent1"/>
          <w:right w:val="single" w:sz="8" w:space="0" w:color="91D32B" w:themeColor="accent1"/>
          <w:insideV w:val="single" w:sz="8" w:space="0" w:color="91D32B" w:themeColor="accent1"/>
        </w:tcBorders>
      </w:tcPr>
    </w:tblStylePr>
  </w:style>
  <w:style w:type="paragraph" w:styleId="BodyText">
    <w:name w:val="Body Text"/>
    <w:basedOn w:val="Normal"/>
    <w:link w:val="BodyTextChar"/>
    <w:uiPriority w:val="1"/>
    <w:qFormat/>
    <w:rsid w:val="005966BE"/>
    <w:pPr>
      <w:widowControl w:val="0"/>
      <w:autoSpaceDE w:val="0"/>
      <w:autoSpaceDN w:val="0"/>
    </w:pPr>
    <w:rPr>
      <w:rFonts w:ascii="Arial" w:eastAsia="Arial" w:hAnsi="Arial" w:cs="Arial"/>
      <w:sz w:val="21"/>
      <w:szCs w:val="21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5966BE"/>
    <w:rPr>
      <w:rFonts w:ascii="Arial" w:eastAsia="Arial" w:hAnsi="Arial" w:cs="Arial"/>
      <w:sz w:val="21"/>
      <w:szCs w:val="21"/>
    </w:rPr>
  </w:style>
  <w:style w:type="paragraph" w:customStyle="1" w:styleId="TableParagraph">
    <w:name w:val="Table Paragraph"/>
    <w:basedOn w:val="Normal"/>
    <w:uiPriority w:val="1"/>
    <w:qFormat/>
    <w:rsid w:val="005966BE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paragraph" w:customStyle="1" w:styleId="Default">
    <w:name w:val="Default"/>
    <w:rsid w:val="00E163B6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B66A76"/>
    <w:rPr>
      <w:rFonts w:asciiTheme="majorHAnsi" w:eastAsiaTheme="majorEastAsia" w:hAnsiTheme="majorHAnsi" w:cstheme="majorBidi"/>
      <w:color w:val="476815" w:themeColor="accent1" w:themeShade="7F"/>
      <w:sz w:val="24"/>
      <w:szCs w:val="24"/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3D0E0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5149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2EB1"/>
    <w:pPr>
      <w:spacing w:before="100" w:beforeAutospacing="1" w:after="100" w:afterAutospacing="1"/>
    </w:pPr>
    <w:rPr>
      <w:rFonts w:eastAsiaTheme="minorEastAsia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38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383B"/>
    <w:rPr>
      <w:rFonts w:ascii="Courier New" w:eastAsia="Times New Roman" w:hAnsi="Courier New" w:cs="Courier New"/>
      <w:lang w:val="en-IN" w:eastAsia="en-IN"/>
    </w:rPr>
  </w:style>
  <w:style w:type="character" w:styleId="Emphasis">
    <w:name w:val="Emphasis"/>
    <w:basedOn w:val="DefaultParagraphFont"/>
    <w:uiPriority w:val="20"/>
    <w:qFormat/>
    <w:rsid w:val="00C838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jay-Kumar-Aspiring-Minds-Round-2/ResumeRanker" TargetMode="External"/><Relationship Id="rId13" Type="http://schemas.openxmlformats.org/officeDocument/2006/relationships/image" Target="media/image3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Ajay-Kumar-Aspiring-Minds-Round-2/ResumeRanker.git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0.jpeg"/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BrochureRobot\BrochureGenie\BrochureGenie\BrochureGenie\bin\Release\data\New%20folder\00914\word\template-wo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91D32B"/>
      </a:accent1>
      <a:accent2>
        <a:srgbClr val="CCCC99"/>
      </a:accent2>
      <a:accent3>
        <a:srgbClr val="CCCC66"/>
      </a:accent3>
      <a:accent4>
        <a:srgbClr val="CCCCCC"/>
      </a:accent4>
      <a:accent5>
        <a:srgbClr val="C0C0C0"/>
      </a:accent5>
      <a:accent6>
        <a:srgbClr val="CCFF99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5CCC51-625A-437A-9D3E-E994AC69B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template-word.dot</Template>
  <TotalTime>997</TotalTime>
  <Pages>4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Template</vt:lpstr>
    </vt:vector>
  </TitlesOfParts>
  <Company>Imagine</Company>
  <LinksUpToDate>false</LinksUpToDate>
  <CharactersWithSpaces>4445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Template</dc:title>
  <dc:creator>Kiruba Shankar Natarajan</dc:creator>
  <cp:lastModifiedBy>Ajay Kumar Rayappa</cp:lastModifiedBy>
  <cp:revision>3330</cp:revision>
  <cp:lastPrinted>2020-12-22T16:31:00Z</cp:lastPrinted>
  <dcterms:created xsi:type="dcterms:W3CDTF">2020-12-24T09:21:00Z</dcterms:created>
  <dcterms:modified xsi:type="dcterms:W3CDTF">2021-01-24T13:47:00Z</dcterms:modified>
</cp:coreProperties>
</file>